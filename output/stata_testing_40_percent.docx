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pca_10yr_tr_yield_1 pca_10yr_tr_yield_2 pca_bbb10yr_1 pca_bbb10yr_2,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16) =  200.26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0.9712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3.3e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.6301008   .3053291     2.06   0.056    -.0171681     1.27737</w:t>
      </w:r>
    </w:p>
    <w:p w:rsidR="004D50B9" w:rsidRDefault="004D50B9" w:rsidP="004D50B9">
      <w:pPr>
        <w:spacing w:line="240" w:lineRule="auto"/>
        <w:contextualSpacing/>
      </w:pPr>
      <w:r>
        <w:t>nii_2    .3817969   .2841529     1.34   0.198    -.2205804    .9841742</w:t>
      </w:r>
    </w:p>
    <w:p w:rsidR="004D50B9" w:rsidRDefault="004D50B9" w:rsidP="004D50B9">
      <w:pPr>
        <w:spacing w:line="240" w:lineRule="auto"/>
        <w:contextualSpacing/>
      </w:pPr>
      <w:r>
        <w:t>pca_10yr_tr_yield_1   -.0001409    .000147    -0.96   0.352    -.0004526    .0001708</w:t>
      </w:r>
    </w:p>
    <w:p w:rsidR="004D50B9" w:rsidRDefault="004D50B9" w:rsidP="004D50B9">
      <w:pPr>
        <w:spacing w:line="240" w:lineRule="auto"/>
        <w:contextualSpacing/>
      </w:pPr>
      <w:r>
        <w:t>pca_10yr_tr_yield_2    .0000109   .0000889     0.12   0.904    -.0001776    .0001994</w:t>
      </w:r>
    </w:p>
    <w:p w:rsidR="004D50B9" w:rsidRDefault="004D50B9" w:rsidP="004D50B9">
      <w:pPr>
        <w:spacing w:line="240" w:lineRule="auto"/>
        <w:contextualSpacing/>
      </w:pPr>
      <w:r>
        <w:t>pca_bbb10yr_1    .0002856   .0001427     2.00   0.063     -.000017    .0005881</w:t>
      </w:r>
    </w:p>
    <w:p w:rsidR="004D50B9" w:rsidRDefault="004D50B9" w:rsidP="004D50B9">
      <w:pPr>
        <w:spacing w:line="240" w:lineRule="auto"/>
        <w:contextualSpacing/>
      </w:pPr>
      <w:r>
        <w:t>pca_bbb10yr_2    .0002094   .0001917     1.09   0.291     -.000197    .0006158</w:t>
      </w:r>
    </w:p>
    <w:p w:rsidR="004D50B9" w:rsidRDefault="004D50B9" w:rsidP="004D50B9">
      <w:pPr>
        <w:spacing w:line="240" w:lineRule="auto"/>
        <w:contextualSpacing/>
      </w:pPr>
      <w:r>
        <w:t>_cons   -.0000232   .0000401    -0.58   0.570    -.0001082    .0000617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usgdp_3 usgdp_4 pca_sp500_1 pca_sp500_2,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24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16) =    9.47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0.0001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0.6631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00012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.0992319   .0449037     2.21   0.042     .0040403    .1944236</w:t>
      </w:r>
    </w:p>
    <w:p w:rsidR="004D50B9" w:rsidRDefault="004D50B9" w:rsidP="004D50B9">
      <w:pPr>
        <w:spacing w:line="240" w:lineRule="auto"/>
        <w:contextualSpacing/>
      </w:pPr>
      <w:r>
        <w:t>usgdp_1    .0000291   .0000135     2.16   0.046     5.22e-07    .0000577</w:t>
      </w:r>
    </w:p>
    <w:p w:rsidR="004D50B9" w:rsidRDefault="004D50B9" w:rsidP="004D50B9">
      <w:pPr>
        <w:spacing w:line="240" w:lineRule="auto"/>
        <w:contextualSpacing/>
      </w:pPr>
      <w:r>
        <w:t>usgdp_2     .000019   .0000145     1.31   0.210    -.0000118    .0000498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usgdp_3</w:t>
      </w:r>
      <w:proofErr w:type="gramEnd"/>
      <w:r>
        <w:t xml:space="preserve">    1.80e-06   .0000183     0.10   0.923    -.0000371    .0000407</w:t>
      </w:r>
    </w:p>
    <w:p w:rsidR="004D50B9" w:rsidRDefault="004D50B9" w:rsidP="004D50B9">
      <w:pPr>
        <w:spacing w:line="240" w:lineRule="auto"/>
        <w:contextualSpacing/>
      </w:pPr>
      <w:r>
        <w:t>usgdp_4    .0000236   .0000164     1.43   0.171    -.0000113    .0000585</w:t>
      </w:r>
    </w:p>
    <w:p w:rsidR="004D50B9" w:rsidRDefault="004D50B9" w:rsidP="004D50B9">
      <w:pPr>
        <w:spacing w:line="240" w:lineRule="auto"/>
        <w:contextualSpacing/>
      </w:pPr>
      <w:r>
        <w:t>pca_sp500_1   -.0006652   .0008252    -0.81   0.432    -.0024146    .0010842</w:t>
      </w:r>
    </w:p>
    <w:p w:rsidR="004D50B9" w:rsidRDefault="004D50B9" w:rsidP="004D50B9">
      <w:pPr>
        <w:spacing w:line="240" w:lineRule="auto"/>
        <w:contextualSpacing/>
      </w:pPr>
      <w:r>
        <w:t>pca_sp500_2    .0004146    .000881     0.47   0.644     -.001453    .0022821</w:t>
      </w:r>
    </w:p>
    <w:p w:rsidR="004D50B9" w:rsidRDefault="004D50B9" w:rsidP="004D50B9">
      <w:pPr>
        <w:spacing w:line="240" w:lineRule="auto"/>
        <w:contextualSpacing/>
      </w:pPr>
      <w:r>
        <w:t>_cons    .0003803   .0000739     5.15   0.000     .0002237    .0005369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>
      <w:r>
        <w:br w:type="page"/>
      </w:r>
    </w:p>
    <w:p w:rsidR="004D50B9" w:rsidRDefault="004D50B9" w:rsidP="004D50B9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la_gdp_1 la_gdp_2 la_gdp_3 la_gdp_4 la_gdp_5 la_gdp_6 la_gdp_7,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24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8,    15) =    5.57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0.0022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0.5592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00014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 .191076   .0727284     2.63   0.019     .0360592    .3460929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la_gdp_1</w:t>
      </w:r>
      <w:proofErr w:type="gramEnd"/>
      <w:r>
        <w:t xml:space="preserve">    8.92e-06   7.98e-06     1.12   0.281    -8.09e-06    .0000259</w:t>
      </w:r>
    </w:p>
    <w:p w:rsidR="004D50B9" w:rsidRDefault="004D50B9" w:rsidP="004D50B9">
      <w:pPr>
        <w:spacing w:line="240" w:lineRule="auto"/>
        <w:contextualSpacing/>
      </w:pPr>
      <w:r>
        <w:t>la_gdp_2   -.0000161   5.03e-06    -3.20   0.006    -.0000268   -5.35e-06</w:t>
      </w:r>
    </w:p>
    <w:p w:rsidR="004D50B9" w:rsidRDefault="004D50B9" w:rsidP="004D50B9">
      <w:pPr>
        <w:spacing w:line="240" w:lineRule="auto"/>
        <w:contextualSpacing/>
      </w:pPr>
      <w:r>
        <w:t>la_gdp_3   -7.68e-06   7.81e-06    -0.98   0.341    -.0000243    8.98e-06</w:t>
      </w:r>
    </w:p>
    <w:p w:rsidR="004D50B9" w:rsidRDefault="004D50B9" w:rsidP="004D50B9">
      <w:pPr>
        <w:spacing w:line="240" w:lineRule="auto"/>
        <w:contextualSpacing/>
      </w:pPr>
      <w:r>
        <w:t>la_gdp_4   -.0000103   5.98e-06    -1.72   0.107     -.000023    2.49e-06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la_gdp_5</w:t>
      </w:r>
      <w:proofErr w:type="gramEnd"/>
      <w:r>
        <w:t xml:space="preserve">    4.35e-06   4.28e-06     1.02   0.325    -4.76e-06    .0000135</w:t>
      </w:r>
    </w:p>
    <w:p w:rsidR="004D50B9" w:rsidRDefault="004D50B9" w:rsidP="004D50B9">
      <w:pPr>
        <w:spacing w:line="240" w:lineRule="auto"/>
        <w:contextualSpacing/>
      </w:pPr>
      <w:r>
        <w:t>la_gdp_6   -5.71e-06   7.45e-06    -0.77   0.455    -.0000216    .0000102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la_gdp_7</w:t>
      </w:r>
      <w:proofErr w:type="gramEnd"/>
      <w:r>
        <w:t xml:space="preserve">    2.68e-06   8.09e-06     0.33   0.745    -.0000146    .0000199</w:t>
      </w:r>
    </w:p>
    <w:p w:rsidR="004D50B9" w:rsidRDefault="004D50B9" w:rsidP="004D50B9">
      <w:pPr>
        <w:spacing w:line="240" w:lineRule="auto"/>
        <w:contextualSpacing/>
      </w:pPr>
      <w:r>
        <w:t>_cons     .000628   .0001261     4.98   0.000     .0003592    .0008967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pca_3mo_tr_yield_1 pca_vix_1 pca_us_dpi_1,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16) =  511.86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0.9771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2.9e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.6932247   .1332175     5.20   0.000     .4108162    .9756332</w:t>
      </w:r>
    </w:p>
    <w:p w:rsidR="004D50B9" w:rsidRDefault="004D50B9" w:rsidP="004D50B9">
      <w:pPr>
        <w:spacing w:line="240" w:lineRule="auto"/>
        <w:contextualSpacing/>
      </w:pPr>
      <w:r>
        <w:t>nii_2    .1135113   .2748474     0.41   0.685    -.4691392    .6961618</w:t>
      </w:r>
    </w:p>
    <w:p w:rsidR="004D50B9" w:rsidRDefault="004D50B9" w:rsidP="004D50B9">
      <w:pPr>
        <w:spacing w:line="240" w:lineRule="auto"/>
        <w:contextualSpacing/>
      </w:pPr>
      <w:r>
        <w:t>nii_3     .210648   .2348728     0.90   0.383      -.28726    .7085561</w:t>
      </w:r>
    </w:p>
    <w:p w:rsidR="004D50B9" w:rsidRDefault="004D50B9" w:rsidP="004D50B9">
      <w:pPr>
        <w:spacing w:line="240" w:lineRule="auto"/>
        <w:contextualSpacing/>
      </w:pPr>
      <w:r>
        <w:t>pca_3mo_tr_yield_1    .0000433   .0000147     2.96   0.009     .0000123    .0000744</w:t>
      </w:r>
    </w:p>
    <w:p w:rsidR="004D50B9" w:rsidRDefault="004D50B9" w:rsidP="004D50B9">
      <w:pPr>
        <w:spacing w:line="240" w:lineRule="auto"/>
        <w:contextualSpacing/>
      </w:pPr>
      <w:r>
        <w:t>pca_vix_1    .0000388   .0000219     1.77   0.096    -7.74e-06    .0000853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pca_us_dpi_1</w:t>
      </w:r>
      <w:proofErr w:type="gramEnd"/>
      <w:r>
        <w:t xml:space="preserve">    6.67e-06   1.88e-06     3.56   0.003     2.69e-06    .0000106</w:t>
      </w:r>
    </w:p>
    <w:p w:rsidR="004D50B9" w:rsidRDefault="004D50B9" w:rsidP="004D50B9">
      <w:pPr>
        <w:spacing w:line="240" w:lineRule="auto"/>
        <w:contextualSpacing/>
      </w:pPr>
      <w:r>
        <w:t>_cons   -.0000286   .0000368    -0.78   0.449    -.0001066    .0000495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>
      <w:r>
        <w:br w:type="page"/>
      </w:r>
    </w:p>
    <w:p w:rsidR="004D50B9" w:rsidRDefault="004D50B9" w:rsidP="004D50B9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nii_4 pca_3mo_tr_yield_1 pca_vix_1 pca_us_dpi_1,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15) = 1544.29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0.9780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3.0e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 .679207   .1328777     5.11   0.000     .3959849    .9624291</w:t>
      </w:r>
    </w:p>
    <w:p w:rsidR="004D50B9" w:rsidRDefault="004D50B9" w:rsidP="004D50B9">
      <w:pPr>
        <w:spacing w:line="240" w:lineRule="auto"/>
        <w:contextualSpacing/>
      </w:pPr>
      <w:r>
        <w:t>nii_2    .1065139   .2918688     0.36   0.720    -.5155898    .7286176</w:t>
      </w:r>
    </w:p>
    <w:p w:rsidR="004D50B9" w:rsidRDefault="004D50B9" w:rsidP="004D50B9">
      <w:pPr>
        <w:spacing w:line="240" w:lineRule="auto"/>
        <w:contextualSpacing/>
      </w:pPr>
      <w:r>
        <w:t>nii_3    .2122266   .2451581     0.87   0.400    -.3103156    .7347688</w:t>
      </w:r>
    </w:p>
    <w:p w:rsidR="004D50B9" w:rsidRDefault="004D50B9" w:rsidP="004D50B9">
      <w:pPr>
        <w:spacing w:line="240" w:lineRule="auto"/>
        <w:contextualSpacing/>
      </w:pPr>
      <w:r>
        <w:t>nii_4    .0099595   .0049591     2.01   0.063    -.0006106    .0205295</w:t>
      </w:r>
    </w:p>
    <w:p w:rsidR="004D50B9" w:rsidRDefault="004D50B9" w:rsidP="004D50B9">
      <w:pPr>
        <w:spacing w:line="240" w:lineRule="auto"/>
        <w:contextualSpacing/>
      </w:pPr>
      <w:r>
        <w:t>pca_3mo_tr_yield_1    .0000414   .0000152     2.73   0.015     9.09e-06    .0000737</w:t>
      </w:r>
    </w:p>
    <w:p w:rsidR="004D50B9" w:rsidRDefault="004D50B9" w:rsidP="004D50B9">
      <w:pPr>
        <w:spacing w:line="240" w:lineRule="auto"/>
        <w:contextualSpacing/>
      </w:pPr>
      <w:r>
        <w:t>pca_vix_1    .0000345   .0000245     1.41   0.179    -.0000177    .0000867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pca_us_dpi_1</w:t>
      </w:r>
      <w:proofErr w:type="gramEnd"/>
      <w:r>
        <w:t xml:space="preserve">    6.49e-06   1.88e-06     3.46   0.004     2.49e-06    .0000105</w:t>
      </w:r>
    </w:p>
    <w:p w:rsidR="004D50B9" w:rsidRDefault="004D50B9" w:rsidP="004D50B9">
      <w:pPr>
        <w:spacing w:line="240" w:lineRule="auto"/>
        <w:contextualSpacing/>
      </w:pPr>
      <w:r>
        <w:t>_cons   -.0000231   .0000401    -0.58   0.573    -.0001085    .0000623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pca_vix_1 pca_us_dpi_1 pca_hhub_nat_gas_1,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17) =  166.85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0.9723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3.1e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 .822465   .1704586     4.83   0.000     .4628289    1.182101</w:t>
      </w:r>
    </w:p>
    <w:p w:rsidR="004D50B9" w:rsidRDefault="004D50B9" w:rsidP="004D50B9">
      <w:pPr>
        <w:spacing w:line="240" w:lineRule="auto"/>
        <w:contextualSpacing/>
      </w:pPr>
      <w:r>
        <w:t>nii_2     .190558   .1886006     1.01   0.326    -.2073545    .5884704</w:t>
      </w:r>
    </w:p>
    <w:p w:rsidR="004D50B9" w:rsidRDefault="004D50B9" w:rsidP="004D50B9">
      <w:pPr>
        <w:spacing w:line="240" w:lineRule="auto"/>
        <w:contextualSpacing/>
      </w:pPr>
      <w:r>
        <w:t>pca_vix_1     .000047   .0000236     2.00   0.062    -2.70e-06    .0000967</w:t>
      </w:r>
    </w:p>
    <w:p w:rsidR="004D50B9" w:rsidRDefault="004D50B9" w:rsidP="004D50B9">
      <w:pPr>
        <w:spacing w:line="240" w:lineRule="auto"/>
        <w:contextualSpacing/>
      </w:pPr>
      <w:r>
        <w:t>pca_us_dpi_1   -3.45e-07   1.83e-06    -0.19   0.853    -4.21e-06    3.52e-06</w:t>
      </w:r>
    </w:p>
    <w:p w:rsidR="004D50B9" w:rsidRDefault="004D50B9" w:rsidP="004D50B9">
      <w:pPr>
        <w:spacing w:line="240" w:lineRule="auto"/>
        <w:contextualSpacing/>
      </w:pPr>
      <w:r>
        <w:t>pca_hhub_nat_gas_1    .0000354   .0000351     1.01   0.327    -.0000386    .0001093</w:t>
      </w:r>
    </w:p>
    <w:p w:rsidR="004D50B9" w:rsidRDefault="004D50B9" w:rsidP="004D50B9">
      <w:pPr>
        <w:spacing w:line="240" w:lineRule="auto"/>
        <w:contextualSpacing/>
      </w:pPr>
      <w:r>
        <w:t>_cons   -.0000229   .0000354    -0.65   0.527    -.0000976    .0000518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>
      <w:r>
        <w:br w:type="page"/>
      </w:r>
    </w:p>
    <w:p w:rsidR="004D50B9" w:rsidRDefault="004D50B9" w:rsidP="004D50B9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pca_vix_1,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23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18) =  201.69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0.9727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3.0e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.6555938   .1414675     4.63   0.000     .3583816    .9528059</w:t>
      </w:r>
    </w:p>
    <w:p w:rsidR="004D50B9" w:rsidRDefault="004D50B9" w:rsidP="004D50B9">
      <w:pPr>
        <w:spacing w:line="240" w:lineRule="auto"/>
        <w:contextualSpacing/>
      </w:pPr>
      <w:r>
        <w:t>nii_2    .1046748   .2816729     0.37   0.715    -.4870979    .6964476</w:t>
      </w:r>
    </w:p>
    <w:p w:rsidR="004D50B9" w:rsidRDefault="004D50B9" w:rsidP="004D50B9">
      <w:pPr>
        <w:spacing w:line="240" w:lineRule="auto"/>
        <w:contextualSpacing/>
      </w:pPr>
      <w:r>
        <w:t>nii_3    .2618073   .2400099     1.09   0.290    -.2424348    .7660494</w:t>
      </w:r>
    </w:p>
    <w:p w:rsidR="004D50B9" w:rsidRDefault="004D50B9" w:rsidP="004D50B9">
      <w:pPr>
        <w:spacing w:line="240" w:lineRule="auto"/>
        <w:contextualSpacing/>
      </w:pPr>
      <w:r>
        <w:t>pca_vix_1    .0000339   .0000193     1.76   0.096    -6.60e-06    .0000745</w:t>
      </w:r>
    </w:p>
    <w:p w:rsidR="004D50B9" w:rsidRDefault="004D50B9" w:rsidP="004D50B9">
      <w:pPr>
        <w:spacing w:line="240" w:lineRule="auto"/>
        <w:contextualSpacing/>
      </w:pPr>
      <w:r>
        <w:t>_cons   -.0000331   .0000315    -1.05   0.308    -.0000993    .0000332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euro_area_gdp_1 jp_gdp_1 la_gdp_1,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24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19) =    9.80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0.0002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0.5581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00012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.1722848   .0481818     3.58   0.002     .0714391    .2731305</w:t>
      </w:r>
    </w:p>
    <w:p w:rsidR="004D50B9" w:rsidRDefault="004D50B9" w:rsidP="004D50B9">
      <w:pPr>
        <w:spacing w:line="240" w:lineRule="auto"/>
        <w:contextualSpacing/>
      </w:pPr>
      <w:r>
        <w:t>euro_area_gdp_1    .0000441   .0000152     2.91   0.009     .0000123    .0000758</w:t>
      </w:r>
    </w:p>
    <w:p w:rsidR="004D50B9" w:rsidRDefault="004D50B9" w:rsidP="004D50B9">
      <w:pPr>
        <w:spacing w:line="240" w:lineRule="auto"/>
        <w:contextualSpacing/>
      </w:pPr>
      <w:r>
        <w:t>jp_gdp_1   -.0000254   7.21e-06    -3.52   0.002    -.0000405   -.0000103</w:t>
      </w:r>
    </w:p>
    <w:p w:rsidR="004D50B9" w:rsidRDefault="004D50B9" w:rsidP="004D50B9">
      <w:pPr>
        <w:spacing w:line="240" w:lineRule="auto"/>
        <w:contextualSpacing/>
      </w:pPr>
      <w:r>
        <w:t>la_gdp_1   -1.37e-06   7.99e-06    -0.17   0.866    -.0000181    .0000154</w:t>
      </w:r>
    </w:p>
    <w:p w:rsidR="004D50B9" w:rsidRDefault="004D50B9" w:rsidP="004D50B9">
      <w:pPr>
        <w:spacing w:line="240" w:lineRule="auto"/>
        <w:contextualSpacing/>
      </w:pPr>
      <w:r>
        <w:t>_cons    .0005072   .0000736     6.89   0.000     .0003532    .0006613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>
      <w:r>
        <w:br w:type="page"/>
      </w:r>
    </w:p>
    <w:p w:rsidR="004D50B9" w:rsidRDefault="004D50B9" w:rsidP="004D50B9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pca_us_hpi_1 pca_us_ipo_1 pca_us_mort_1 pca_us_ur_1,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24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16) =    6.18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0.0013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0.6295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00012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.1248724   .0412952     3.02   0.008     .0373305    .2124144</w:t>
      </w:r>
    </w:p>
    <w:p w:rsidR="004D50B9" w:rsidRDefault="004D50B9" w:rsidP="004D50B9">
      <w:pPr>
        <w:spacing w:line="240" w:lineRule="auto"/>
        <w:contextualSpacing/>
      </w:pPr>
      <w:r>
        <w:t>usgdp_1    .0000219   .0000127     1.73   0.103    -4.96e-06    .0000489</w:t>
      </w:r>
    </w:p>
    <w:p w:rsidR="004D50B9" w:rsidRDefault="004D50B9" w:rsidP="004D50B9">
      <w:pPr>
        <w:spacing w:line="240" w:lineRule="auto"/>
        <w:contextualSpacing/>
      </w:pPr>
      <w:r>
        <w:t>usgdp_2    .0000296   .0000122     2.42   0.028     3.65e-06    .0000555</w:t>
      </w:r>
    </w:p>
    <w:p w:rsidR="004D50B9" w:rsidRDefault="004D50B9" w:rsidP="004D50B9">
      <w:pPr>
        <w:spacing w:line="240" w:lineRule="auto"/>
        <w:contextualSpacing/>
      </w:pPr>
      <w:r>
        <w:t>pca_us_hpi_1    .0024278   .0014919     1.63   0.123    -.0007349    .0055904</w:t>
      </w:r>
    </w:p>
    <w:p w:rsidR="004D50B9" w:rsidRDefault="004D50B9" w:rsidP="004D50B9">
      <w:pPr>
        <w:spacing w:line="240" w:lineRule="auto"/>
        <w:contextualSpacing/>
      </w:pPr>
      <w:r>
        <w:t>pca_us_ipo_1    .0000504   .0000401     1.26   0.226    -.0000346    .0001354</w:t>
      </w:r>
    </w:p>
    <w:p w:rsidR="004D50B9" w:rsidRDefault="004D50B9" w:rsidP="004D50B9">
      <w:pPr>
        <w:spacing w:line="240" w:lineRule="auto"/>
        <w:contextualSpacing/>
      </w:pPr>
      <w:r>
        <w:t>pca_us_mort_1   -.0000229   .0004493    -0.05   0.960    -.0009753    .0009295</w:t>
      </w:r>
    </w:p>
    <w:p w:rsidR="004D50B9" w:rsidRDefault="004D50B9" w:rsidP="004D50B9">
      <w:pPr>
        <w:spacing w:line="240" w:lineRule="auto"/>
        <w:contextualSpacing/>
      </w:pPr>
      <w:r>
        <w:t>pca_us_ur_1    .0023556   .0008119     2.90   0.010     .0006344    .0040767</w:t>
      </w:r>
    </w:p>
    <w:p w:rsidR="004D50B9" w:rsidRDefault="004D50B9" w:rsidP="004D50B9">
      <w:pPr>
        <w:spacing w:line="240" w:lineRule="auto"/>
        <w:contextualSpacing/>
      </w:pPr>
      <w:r>
        <w:t>_cons    .0004027   .0000819     4.91   0.000      .000229    .0005764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pca_us_hpi_1 pca_us_ur_1 euro_area_gdp_1 jp_gdp_1, robust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24</w:t>
      </w:r>
    </w:p>
    <w:p w:rsidR="004D50B9" w:rsidRDefault="004D50B9" w:rsidP="004D50B9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18) =   14.61</w:t>
      </w:r>
    </w:p>
    <w:p w:rsidR="004D50B9" w:rsidRDefault="004D50B9" w:rsidP="004D50B9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R-squared     </w:t>
      </w:r>
      <w:proofErr w:type="gramStart"/>
      <w:r>
        <w:t>=  0.7441</w:t>
      </w:r>
      <w:proofErr w:type="gramEnd"/>
    </w:p>
    <w:p w:rsidR="004D50B9" w:rsidRDefault="004D50B9" w:rsidP="004D50B9">
      <w:pPr>
        <w:spacing w:line="240" w:lineRule="auto"/>
        <w:contextualSpacing/>
      </w:pPr>
      <w:r>
        <w:t xml:space="preserve">Root MSE      </w:t>
      </w:r>
      <w:proofErr w:type="gramStart"/>
      <w:r>
        <w:t>=  9.6e</w:t>
      </w:r>
      <w:proofErr w:type="gramEnd"/>
      <w:r>
        <w:t>-05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Robust</w:t>
      </w:r>
    </w:p>
    <w:p w:rsidR="004D50B9" w:rsidRDefault="004D50B9" w:rsidP="004D50B9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4D50B9" w:rsidRDefault="004D50B9" w:rsidP="004D50B9">
      <w:pPr>
        <w:spacing w:line="240" w:lineRule="auto"/>
        <w:contextualSpacing/>
      </w:pPr>
    </w:p>
    <w:p w:rsidR="004D50B9" w:rsidRDefault="004D50B9" w:rsidP="004D50B9">
      <w:pPr>
        <w:spacing w:line="240" w:lineRule="auto"/>
        <w:contextualSpacing/>
      </w:pPr>
      <w:r>
        <w:t>nii_1    .1635958   .0265187     6.17   0.000     .1078821    .2193094</w:t>
      </w:r>
    </w:p>
    <w:p w:rsidR="004D50B9" w:rsidRDefault="004D50B9" w:rsidP="004D50B9">
      <w:pPr>
        <w:spacing w:line="240" w:lineRule="auto"/>
        <w:contextualSpacing/>
      </w:pPr>
      <w:r>
        <w:t>pca_us_hpi_1    .0038027   .0008168     4.66   0.000     .0020867    .0055187</w:t>
      </w:r>
    </w:p>
    <w:p w:rsidR="004D50B9" w:rsidRDefault="004D50B9" w:rsidP="004D50B9">
      <w:pPr>
        <w:spacing w:line="240" w:lineRule="auto"/>
        <w:contextualSpacing/>
      </w:pPr>
      <w:r>
        <w:t>pca_us_ur_1    .0010467   .0008353     1.25   0.226    -.0007082    .0028017</w:t>
      </w:r>
    </w:p>
    <w:p w:rsidR="004D50B9" w:rsidRDefault="004D50B9" w:rsidP="004D50B9">
      <w:pPr>
        <w:spacing w:line="240" w:lineRule="auto"/>
        <w:contextualSpacing/>
      </w:pPr>
      <w:r>
        <w:t>euro_area_gdp_1    .0000449   .0000153     2.94   0.009     .0000128     .000077</w:t>
      </w:r>
    </w:p>
    <w:p w:rsidR="004D50B9" w:rsidRDefault="004D50B9" w:rsidP="004D50B9">
      <w:pPr>
        <w:spacing w:line="240" w:lineRule="auto"/>
        <w:contextualSpacing/>
      </w:pPr>
      <w:r>
        <w:t>jp_gdp_1   -.0000251   7.08e-06    -3.55   0.002      -.00004   -.0000103</w:t>
      </w:r>
    </w:p>
    <w:p w:rsidR="004D50B9" w:rsidRDefault="004D50B9" w:rsidP="004D50B9">
      <w:pPr>
        <w:spacing w:line="240" w:lineRule="auto"/>
        <w:contextualSpacing/>
      </w:pPr>
      <w:r>
        <w:t>_cons    .0004871   .0000518     9.40   0.000     .0003782     .000596</w:t>
      </w:r>
    </w:p>
    <w:p w:rsidR="00043AD7" w:rsidRDefault="00043AD7" w:rsidP="004D50B9">
      <w:pPr>
        <w:spacing w:line="240" w:lineRule="auto"/>
        <w:contextualSpacing/>
      </w:pPr>
    </w:p>
    <w:sectPr w:rsidR="00043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606" w:rsidRDefault="00340606" w:rsidP="00340606">
      <w:pPr>
        <w:spacing w:after="0" w:line="240" w:lineRule="auto"/>
      </w:pPr>
      <w:r>
        <w:separator/>
      </w:r>
    </w:p>
  </w:endnote>
  <w:endnote w:type="continuationSeparator" w:id="0">
    <w:p w:rsidR="00340606" w:rsidRDefault="00340606" w:rsidP="0034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606" w:rsidRDefault="00340606" w:rsidP="00340606">
      <w:pPr>
        <w:spacing w:after="0" w:line="240" w:lineRule="auto"/>
      </w:pPr>
      <w:r>
        <w:separator/>
      </w:r>
    </w:p>
  </w:footnote>
  <w:footnote w:type="continuationSeparator" w:id="0">
    <w:p w:rsidR="00340606" w:rsidRDefault="00340606" w:rsidP="0034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Header"/>
    </w:pPr>
    <w:r>
      <w:t xml:space="preserve">40 PERCENT </w:t>
    </w:r>
    <w:r>
      <w:t>SAMPLE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06" w:rsidRDefault="00340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B9"/>
    <w:rsid w:val="000253D2"/>
    <w:rsid w:val="00043AD7"/>
    <w:rsid w:val="00340606"/>
    <w:rsid w:val="004D50B9"/>
    <w:rsid w:val="0098738B"/>
    <w:rsid w:val="00B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6"/>
  </w:style>
  <w:style w:type="paragraph" w:styleId="Footer">
    <w:name w:val="footer"/>
    <w:basedOn w:val="Normal"/>
    <w:link w:val="FooterChar"/>
    <w:uiPriority w:val="99"/>
    <w:unhideWhenUsed/>
    <w:rsid w:val="0034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6"/>
  </w:style>
  <w:style w:type="paragraph" w:styleId="Footer">
    <w:name w:val="footer"/>
    <w:basedOn w:val="Normal"/>
    <w:link w:val="FooterChar"/>
    <w:uiPriority w:val="99"/>
    <w:unhideWhenUsed/>
    <w:rsid w:val="0034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E7F52E7C</Template>
  <TotalTime>1</TotalTime>
  <Pages>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2</cp:revision>
  <cp:lastPrinted>2013-08-27T12:36:00Z</cp:lastPrinted>
  <dcterms:created xsi:type="dcterms:W3CDTF">2013-08-27T12:35:00Z</dcterms:created>
  <dcterms:modified xsi:type="dcterms:W3CDTF">2013-08-27T12:38:00Z</dcterms:modified>
</cp:coreProperties>
</file>
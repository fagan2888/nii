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pca_10yr_tr_yield_1 pca_10yr_tr_yield_2 pca_bbb10yr_1 pca_bbb10yr</w:t>
      </w:r>
      <w:bookmarkStart w:id="0" w:name="_GoBack"/>
      <w:bookmarkEnd w:id="0"/>
      <w:r>
        <w:t>_2, robust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62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6,    55) =  268.86</w:t>
      </w:r>
    </w:p>
    <w:p w:rsidR="00620804" w:rsidRDefault="00620804" w:rsidP="002A44C8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R-squared     </w:t>
      </w:r>
      <w:proofErr w:type="gramStart"/>
      <w:r>
        <w:t>=  0.9526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Root MSE      </w:t>
      </w:r>
      <w:proofErr w:type="gramStart"/>
      <w:r>
        <w:t>=  3.9e</w:t>
      </w:r>
      <w:proofErr w:type="gramEnd"/>
      <w:r>
        <w:t>-05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Robust</w:t>
      </w:r>
    </w:p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nii_1    .5846628   .0986817     5.92   0.000     .3869002    .7824254</w:t>
      </w:r>
    </w:p>
    <w:p w:rsidR="00620804" w:rsidRDefault="00620804" w:rsidP="002A44C8">
      <w:pPr>
        <w:spacing w:line="240" w:lineRule="auto"/>
        <w:contextualSpacing/>
      </w:pPr>
      <w:r>
        <w:t>nii_2      .40989    .097263     4.21   0.000     .2149705    .6048095</w:t>
      </w:r>
    </w:p>
    <w:p w:rsidR="00620804" w:rsidRDefault="00620804" w:rsidP="002A44C8">
      <w:pPr>
        <w:spacing w:line="240" w:lineRule="auto"/>
        <w:contextualSpacing/>
      </w:pPr>
      <w:r>
        <w:t>pca_10yr_tr_yield_1   -.0000807   .0000501    -1.61   0.113    -.0001811    .0000198</w:t>
      </w:r>
    </w:p>
    <w:p w:rsidR="00620804" w:rsidRDefault="00620804" w:rsidP="002A44C8">
      <w:pPr>
        <w:spacing w:line="240" w:lineRule="auto"/>
        <w:contextualSpacing/>
      </w:pPr>
      <w:r>
        <w:t>pca_10yr_tr_yield_2    .0001672   .0000613     2.73   0.009     .0000443      .00029</w:t>
      </w:r>
    </w:p>
    <w:p w:rsidR="00620804" w:rsidRDefault="00620804" w:rsidP="002A44C8">
      <w:pPr>
        <w:spacing w:line="240" w:lineRule="auto"/>
        <w:contextualSpacing/>
      </w:pPr>
      <w:r>
        <w:t>pca_bbb10yr_1    .0002569    .000059     4.36   0.000     .0001387     .000375</w:t>
      </w:r>
    </w:p>
    <w:p w:rsidR="00620804" w:rsidRDefault="00620804" w:rsidP="002A44C8">
      <w:pPr>
        <w:spacing w:line="240" w:lineRule="auto"/>
        <w:contextualSpacing/>
      </w:pPr>
      <w:r>
        <w:t>pca_bbb10yr_2   -.0001901     .00012    -1.58   0.119    -.0004306    .0000504</w:t>
      </w:r>
    </w:p>
    <w:p w:rsidR="00620804" w:rsidRDefault="00620804" w:rsidP="002A44C8">
      <w:pPr>
        <w:spacing w:line="240" w:lineRule="auto"/>
        <w:contextualSpacing/>
      </w:pPr>
      <w:r>
        <w:t>_cons   -5.15e-06   .0000193    -0.27   0.791    -.0000439    .0000336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usgdp_1 usgdp_2 usgdp_3 usgdp_4 pca_sp500_1 pca_sp500_2, robust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64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56) =    8.38</w:t>
      </w:r>
    </w:p>
    <w:p w:rsidR="00620804" w:rsidRDefault="00620804" w:rsidP="002A44C8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R-squared     </w:t>
      </w:r>
      <w:proofErr w:type="gramStart"/>
      <w:r>
        <w:t>=  0.4719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00013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Robust</w:t>
      </w:r>
    </w:p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nii_1    .2313162   .1174722     1.97   0.054     -.004009    .4666414</w:t>
      </w:r>
    </w:p>
    <w:p w:rsidR="00620804" w:rsidRDefault="00620804" w:rsidP="002A44C8">
      <w:pPr>
        <w:spacing w:line="240" w:lineRule="auto"/>
        <w:contextualSpacing/>
      </w:pPr>
      <w:r>
        <w:t>usgdp_1    .0000203   7.17e-06     2.84   0.006     5.97e-06    .0000347</w:t>
      </w:r>
    </w:p>
    <w:p w:rsidR="00620804" w:rsidRDefault="00620804" w:rsidP="002A44C8">
      <w:pPr>
        <w:spacing w:line="240" w:lineRule="auto"/>
        <w:contextualSpacing/>
      </w:pPr>
      <w:r>
        <w:t>usgdp_2      .00001   6.71e-06     1.50   0.140    -3.41e-06    .0000235</w:t>
      </w:r>
    </w:p>
    <w:p w:rsidR="00620804" w:rsidRDefault="00620804" w:rsidP="002A44C8">
      <w:pPr>
        <w:spacing w:line="240" w:lineRule="auto"/>
        <w:contextualSpacing/>
      </w:pPr>
      <w:r>
        <w:t>usgdp_3    -.000013   7.48e-06    -1.74   0.087     -.000028    1.97e-06</w:t>
      </w:r>
    </w:p>
    <w:p w:rsidR="00620804" w:rsidRDefault="00620804" w:rsidP="002A44C8">
      <w:pPr>
        <w:spacing w:line="240" w:lineRule="auto"/>
        <w:contextualSpacing/>
      </w:pPr>
      <w:r>
        <w:t>usgdp_4    .0000161   5.73e-06     2.81   0.007     4.64e-06    .0000276</w:t>
      </w:r>
    </w:p>
    <w:p w:rsidR="00620804" w:rsidRDefault="00620804" w:rsidP="002A44C8">
      <w:pPr>
        <w:spacing w:line="240" w:lineRule="auto"/>
        <w:contextualSpacing/>
      </w:pPr>
      <w:r>
        <w:t>pca_sp500_1   -.0003486   .0002453    -1.42   0.161      -.00084    .0001427</w:t>
      </w:r>
    </w:p>
    <w:p w:rsidR="00620804" w:rsidRDefault="00620804" w:rsidP="002A44C8">
      <w:pPr>
        <w:spacing w:line="240" w:lineRule="auto"/>
        <w:contextualSpacing/>
      </w:pPr>
      <w:r>
        <w:t>pca_sp500_2   -.0005911   .0003455    -1.71   0.093    -.0012833     .000101</w:t>
      </w:r>
    </w:p>
    <w:p w:rsidR="00620804" w:rsidRDefault="00620804" w:rsidP="002A44C8">
      <w:pPr>
        <w:spacing w:line="240" w:lineRule="auto"/>
        <w:contextualSpacing/>
      </w:pPr>
      <w:r>
        <w:t>_cons    .0004649    .000078     5.96   0.000     .0003086    .0006213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2A44C8" w:rsidRDefault="002A44C8">
      <w:r>
        <w:br w:type="page"/>
      </w:r>
    </w:p>
    <w:p w:rsidR="00620804" w:rsidRDefault="00620804" w:rsidP="002A44C8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la_gdp_1 la_gdp_2 la_gdp_3 la_gdp_4 la_gdp_5 la_gdp_6 la_gdp_7, robust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64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8,    55) =    4.01</w:t>
      </w:r>
    </w:p>
    <w:p w:rsidR="00620804" w:rsidRDefault="00620804" w:rsidP="002A44C8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0.0008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R-squared     </w:t>
      </w:r>
      <w:proofErr w:type="gramStart"/>
      <w:r>
        <w:t>=  0.4090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00014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Robust</w:t>
      </w:r>
    </w:p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nii_1    .2559764    .129639     1.97   0.053     -.003826    .5157788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la_gdp_1</w:t>
      </w:r>
      <w:proofErr w:type="gramEnd"/>
      <w:r>
        <w:t xml:space="preserve">    2.10e-06   3.85e-06     0.54   0.589    -5.63e-06    9.82e-06</w:t>
      </w:r>
    </w:p>
    <w:p w:rsidR="00620804" w:rsidRDefault="00620804" w:rsidP="002A44C8">
      <w:pPr>
        <w:spacing w:line="240" w:lineRule="auto"/>
        <w:contextualSpacing/>
      </w:pPr>
      <w:r>
        <w:t>la_gdp_2   -.0000116   4.41e-06    -2.62   0.011    -.0000204   -2.73e-06</w:t>
      </w:r>
    </w:p>
    <w:p w:rsidR="00620804" w:rsidRDefault="00620804" w:rsidP="002A44C8">
      <w:pPr>
        <w:spacing w:line="240" w:lineRule="auto"/>
        <w:contextualSpacing/>
      </w:pPr>
      <w:r>
        <w:t>la_gdp_3   -1.20e-06   3.95e-06    -0.30   0.763    -9.12e-06    6.72e-06</w:t>
      </w:r>
    </w:p>
    <w:p w:rsidR="00620804" w:rsidRDefault="00620804" w:rsidP="002A44C8">
      <w:pPr>
        <w:spacing w:line="240" w:lineRule="auto"/>
        <w:contextualSpacing/>
      </w:pPr>
      <w:r>
        <w:t>la_gdp_4   -3.72e-06   4.00e-06    -0.93   0.356    -.0000117    4.29e-06</w:t>
      </w:r>
    </w:p>
    <w:p w:rsidR="00620804" w:rsidRDefault="00620804" w:rsidP="002A44C8">
      <w:pPr>
        <w:spacing w:line="240" w:lineRule="auto"/>
        <w:contextualSpacing/>
      </w:pPr>
      <w:r>
        <w:t>la_gdp_5   -2.73e-06   4.25e-06    -0.64   0.523    -.0000113    5.79e-06</w:t>
      </w:r>
    </w:p>
    <w:p w:rsidR="00620804" w:rsidRDefault="00620804" w:rsidP="002A44C8">
      <w:pPr>
        <w:spacing w:line="240" w:lineRule="auto"/>
        <w:contextualSpacing/>
      </w:pPr>
      <w:r>
        <w:t>la_gdp_6   -4.29e-06   3.93e-06    -1.09   0.279    -.0000122    3.57e-06</w:t>
      </w:r>
    </w:p>
    <w:p w:rsidR="00620804" w:rsidRDefault="00620804" w:rsidP="002A44C8">
      <w:pPr>
        <w:spacing w:line="240" w:lineRule="auto"/>
        <w:contextualSpacing/>
      </w:pPr>
      <w:r>
        <w:t>la_gdp_7   -1.81e-06   4.41e-06    -0.41   0.683    -.0000106    7.02e-06</w:t>
      </w:r>
    </w:p>
    <w:p w:rsidR="00620804" w:rsidRDefault="00620804" w:rsidP="002A44C8">
      <w:pPr>
        <w:spacing w:line="240" w:lineRule="auto"/>
        <w:contextualSpacing/>
      </w:pPr>
      <w:r>
        <w:t>_cons    .0005897   .0001164     5.07   0.000     .0003564    .0008229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pca_3mo_tr_yield_1 pca_vix_1 pca_us_dpi_1, robust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61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6,    54) =  352.56</w:t>
      </w:r>
    </w:p>
    <w:p w:rsidR="00620804" w:rsidRDefault="00620804" w:rsidP="002A44C8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R-squared     </w:t>
      </w:r>
      <w:proofErr w:type="gramStart"/>
      <w:r>
        <w:t>=  0.9492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Root MSE      </w:t>
      </w:r>
      <w:proofErr w:type="gramStart"/>
      <w:r>
        <w:t>=  4.0e</w:t>
      </w:r>
      <w:proofErr w:type="gramEnd"/>
      <w:r>
        <w:t>-05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Robust</w:t>
      </w:r>
    </w:p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nii_1    .6131086   .1004464     6.10   0.000     .4117256    .8144915</w:t>
      </w:r>
    </w:p>
    <w:p w:rsidR="00620804" w:rsidRDefault="00620804" w:rsidP="002A44C8">
      <w:pPr>
        <w:spacing w:line="240" w:lineRule="auto"/>
        <w:contextualSpacing/>
      </w:pPr>
      <w:r>
        <w:t>nii_2    .3770696   .0999223     3.77   0.000     .1767374    .5774017</w:t>
      </w:r>
    </w:p>
    <w:p w:rsidR="00620804" w:rsidRDefault="00620804" w:rsidP="002A44C8">
      <w:pPr>
        <w:spacing w:line="240" w:lineRule="auto"/>
        <w:contextualSpacing/>
      </w:pPr>
      <w:r>
        <w:t>nii_3    .0090794   .0054712     1.66   0.103    -.0018896    .0200484</w:t>
      </w:r>
    </w:p>
    <w:p w:rsidR="00620804" w:rsidRDefault="00620804" w:rsidP="002A44C8">
      <w:pPr>
        <w:spacing w:line="240" w:lineRule="auto"/>
        <w:contextualSpacing/>
      </w:pPr>
      <w:r>
        <w:t>pca_3mo_tr_yield_1   -.0000186   .0000124    -1.49   0.141    -.0000435    6.35e-06</w:t>
      </w:r>
    </w:p>
    <w:p w:rsidR="00620804" w:rsidRDefault="00620804" w:rsidP="002A44C8">
      <w:pPr>
        <w:spacing w:line="240" w:lineRule="auto"/>
        <w:contextualSpacing/>
      </w:pPr>
      <w:r>
        <w:t>pca_vix_1     .000044   .0000145     3.04   0.004      .000015    .0000731</w:t>
      </w:r>
    </w:p>
    <w:p w:rsidR="00620804" w:rsidRDefault="00620804" w:rsidP="002A44C8">
      <w:pPr>
        <w:spacing w:line="240" w:lineRule="auto"/>
        <w:contextualSpacing/>
      </w:pPr>
      <w:r>
        <w:t>pca_us_dpi_1   -2.91e-06   2.46e-06    -1.18   0.241    -7.84e-06    2.02e-06</w:t>
      </w:r>
    </w:p>
    <w:p w:rsidR="00620804" w:rsidRDefault="00620804" w:rsidP="002A44C8">
      <w:pPr>
        <w:spacing w:line="240" w:lineRule="auto"/>
        <w:contextualSpacing/>
      </w:pPr>
      <w:r>
        <w:t>_cons   -.0000136   .0000208    -0.66   0.514    -.0000553     .000028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2A44C8" w:rsidRDefault="002A44C8">
      <w:r>
        <w:br w:type="page"/>
      </w:r>
    </w:p>
    <w:p w:rsidR="00620804" w:rsidRDefault="00620804" w:rsidP="002A44C8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nii_4 pca_3mo_tr_yield_1 pca_vix_1 pca_us_dpi_1, robust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60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52) =  267.97</w:t>
      </w:r>
    </w:p>
    <w:p w:rsidR="00620804" w:rsidRDefault="00620804" w:rsidP="002A44C8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R-squared     </w:t>
      </w:r>
      <w:proofErr w:type="gramStart"/>
      <w:r>
        <w:t>=  0.9520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Root MSE      </w:t>
      </w:r>
      <w:proofErr w:type="gramStart"/>
      <w:r>
        <w:t>=  3.9e</w:t>
      </w:r>
      <w:proofErr w:type="gramEnd"/>
      <w:r>
        <w:t>-05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Robust</w:t>
      </w:r>
    </w:p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nii_1    .5263284   .1050988     5.01   0.000     .3154323    .7372245</w:t>
      </w:r>
    </w:p>
    <w:p w:rsidR="00620804" w:rsidRDefault="00620804" w:rsidP="002A44C8">
      <w:pPr>
        <w:spacing w:line="240" w:lineRule="auto"/>
        <w:contextualSpacing/>
      </w:pPr>
      <w:r>
        <w:t>nii_2    .2378276   .1538109     1.55   0.128    -.0708165    .5464717</w:t>
      </w:r>
    </w:p>
    <w:p w:rsidR="00620804" w:rsidRDefault="00620804" w:rsidP="002A44C8">
      <w:pPr>
        <w:spacing w:line="240" w:lineRule="auto"/>
        <w:contextualSpacing/>
      </w:pPr>
      <w:r>
        <w:t>nii_3     .229367   .1556675     1.47   0.147    -.0830027    .5417367</w:t>
      </w:r>
    </w:p>
    <w:p w:rsidR="00620804" w:rsidRDefault="00620804" w:rsidP="002A44C8">
      <w:pPr>
        <w:spacing w:line="240" w:lineRule="auto"/>
        <w:contextualSpacing/>
      </w:pPr>
      <w:r>
        <w:t>nii_4    .0144813   .0058168     2.49   0.016     .0028091    .0261536</w:t>
      </w:r>
    </w:p>
    <w:p w:rsidR="00620804" w:rsidRDefault="00620804" w:rsidP="002A44C8">
      <w:pPr>
        <w:spacing w:line="240" w:lineRule="auto"/>
        <w:contextualSpacing/>
      </w:pPr>
      <w:r>
        <w:t>pca_3mo_tr_yield_1    -.000023   .0000131    -1.75   0.086    -.0000494    3.35e-06</w:t>
      </w:r>
    </w:p>
    <w:p w:rsidR="00620804" w:rsidRDefault="00620804" w:rsidP="002A44C8">
      <w:pPr>
        <w:spacing w:line="240" w:lineRule="auto"/>
        <w:contextualSpacing/>
      </w:pPr>
      <w:r>
        <w:t>pca_vix_1    .0000391   .0000152     2.57   0.013     8.54e-06    .0000696</w:t>
      </w:r>
    </w:p>
    <w:p w:rsidR="00620804" w:rsidRDefault="00620804" w:rsidP="002A44C8">
      <w:pPr>
        <w:spacing w:line="240" w:lineRule="auto"/>
        <w:contextualSpacing/>
      </w:pPr>
      <w:r>
        <w:t>pca_us_dpi_1   -3.64e-06   2.31e-06    -1.57   0.122    -8.28e-06    1.00e-06</w:t>
      </w:r>
    </w:p>
    <w:p w:rsidR="00620804" w:rsidRDefault="00620804" w:rsidP="002A44C8">
      <w:pPr>
        <w:spacing w:line="240" w:lineRule="auto"/>
        <w:contextualSpacing/>
      </w:pPr>
      <w:r>
        <w:t>_cons   -.0000232   .0000204    -1.13   0.262    -.0000642    .0000179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pca_vix_1 pca_us_dpi_1 pca_hhub_nat_gas_1, robust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62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5,    56) =  291.73</w:t>
      </w:r>
    </w:p>
    <w:p w:rsidR="00620804" w:rsidRDefault="00620804" w:rsidP="002A44C8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R-squared     </w:t>
      </w:r>
      <w:proofErr w:type="gramStart"/>
      <w:r>
        <w:t>=  0.9428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Root MSE      </w:t>
      </w:r>
      <w:proofErr w:type="gramStart"/>
      <w:r>
        <w:t>=  4.2e</w:t>
      </w:r>
      <w:proofErr w:type="gramEnd"/>
      <w:r>
        <w:t>-05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Robust</w:t>
      </w:r>
    </w:p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nii_1    .9799304   .0302537    32.39   0.000     .9193249    1.040536</w:t>
      </w:r>
    </w:p>
    <w:p w:rsidR="00620804" w:rsidRDefault="00620804" w:rsidP="002A44C8">
      <w:pPr>
        <w:spacing w:line="240" w:lineRule="auto"/>
        <w:contextualSpacing/>
      </w:pPr>
      <w:r>
        <w:t>nii_2    .0020699   .0080964     0.26   0.799    -.0141491    .0182889</w:t>
      </w:r>
    </w:p>
    <w:p w:rsidR="00620804" w:rsidRDefault="00620804" w:rsidP="002A44C8">
      <w:pPr>
        <w:spacing w:line="240" w:lineRule="auto"/>
        <w:contextualSpacing/>
      </w:pPr>
      <w:r>
        <w:t>pca_vix_1    .0000501   .0000161     3.11   0.003     .0000178    .0000823</w:t>
      </w:r>
    </w:p>
    <w:p w:rsidR="00620804" w:rsidRDefault="00620804" w:rsidP="002A44C8">
      <w:pPr>
        <w:spacing w:line="240" w:lineRule="auto"/>
        <w:contextualSpacing/>
      </w:pPr>
      <w:r>
        <w:t>pca_us_dpi_1   -2.16e-06   1.95e-06    -1.11   0.273    -6.05e-06    1.74e-06</w:t>
      </w:r>
    </w:p>
    <w:p w:rsidR="00620804" w:rsidRDefault="00620804" w:rsidP="002A44C8">
      <w:pPr>
        <w:spacing w:line="240" w:lineRule="auto"/>
        <w:contextualSpacing/>
      </w:pPr>
      <w:r>
        <w:t>pca_hhub_nat_gas_1    .0000448   .0000201     2.23   0.030     4.58e-06    .0000851</w:t>
      </w:r>
    </w:p>
    <w:p w:rsidR="00620804" w:rsidRDefault="00620804" w:rsidP="002A44C8">
      <w:pPr>
        <w:spacing w:line="240" w:lineRule="auto"/>
        <w:contextualSpacing/>
      </w:pPr>
      <w:r>
        <w:t>_cons   -8.31e-07   .0000214    -0.04   0.969    -.0000436     .000042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2A44C8" w:rsidRDefault="002A44C8">
      <w:r>
        <w:br w:type="page"/>
      </w:r>
    </w:p>
    <w:p w:rsidR="00620804" w:rsidRDefault="00620804" w:rsidP="002A44C8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nii_2 nii_3 pca_vix_1, robust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61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4,    56) =  577.54</w:t>
      </w:r>
    </w:p>
    <w:p w:rsidR="00620804" w:rsidRDefault="00620804" w:rsidP="002A44C8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R-squared     </w:t>
      </w:r>
      <w:proofErr w:type="gramStart"/>
      <w:r>
        <w:t>=  0.9453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Root MSE      </w:t>
      </w:r>
      <w:proofErr w:type="gramStart"/>
      <w:r>
        <w:t>=  4.1e</w:t>
      </w:r>
      <w:proofErr w:type="gramEnd"/>
      <w:r>
        <w:t>-05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Robust</w:t>
      </w:r>
    </w:p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nii_1    .5688185   .1321516     4.30   0.000     .3040869      .83355</w:t>
      </w:r>
    </w:p>
    <w:p w:rsidR="00620804" w:rsidRDefault="00620804" w:rsidP="002A44C8">
      <w:pPr>
        <w:spacing w:line="240" w:lineRule="auto"/>
        <w:contextualSpacing/>
      </w:pPr>
      <w:r>
        <w:t>nii_2    .4295649   .1355693     3.17   0.002     .1579869    .7011428</w:t>
      </w:r>
    </w:p>
    <w:p w:rsidR="00620804" w:rsidRDefault="00620804" w:rsidP="002A44C8">
      <w:pPr>
        <w:spacing w:line="240" w:lineRule="auto"/>
        <w:contextualSpacing/>
      </w:pPr>
      <w:r>
        <w:t>nii_3    .0062134    .004715     1.32   0.193    -.0032318    .0156586</w:t>
      </w:r>
    </w:p>
    <w:p w:rsidR="00620804" w:rsidRDefault="00620804" w:rsidP="002A44C8">
      <w:pPr>
        <w:spacing w:line="240" w:lineRule="auto"/>
        <w:contextualSpacing/>
      </w:pPr>
      <w:r>
        <w:t>pca_vix_1    .0000524   .0000162     3.23   0.002     .0000199    .0000848</w:t>
      </w:r>
    </w:p>
    <w:p w:rsidR="00620804" w:rsidRDefault="00620804" w:rsidP="002A44C8">
      <w:pPr>
        <w:spacing w:line="240" w:lineRule="auto"/>
        <w:contextualSpacing/>
      </w:pPr>
      <w:r>
        <w:t>_cons   -.0000177   .0000202    -0.88   0.383    -.0000581    .0000227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euro_area_gdp_1 jp_gdp_1 la_gdp_1, robust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64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4,    59) =    9.44</w:t>
      </w:r>
    </w:p>
    <w:p w:rsidR="00620804" w:rsidRDefault="00620804" w:rsidP="002A44C8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R-squared     </w:t>
      </w:r>
      <w:proofErr w:type="gramStart"/>
      <w:r>
        <w:t>=  0.4084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00014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Robust</w:t>
      </w:r>
    </w:p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nii_1    .2295741   .1221967     1.88   0.065    -.0149409    .4740891</w:t>
      </w:r>
    </w:p>
    <w:p w:rsidR="00620804" w:rsidRDefault="00620804" w:rsidP="002A44C8">
      <w:pPr>
        <w:spacing w:line="240" w:lineRule="auto"/>
        <w:contextualSpacing/>
      </w:pPr>
      <w:r>
        <w:t>euro_area_gdp_1    .0000277   7.76e-06     3.58   0.001     .0000122    .0000433</w:t>
      </w:r>
    </w:p>
    <w:p w:rsidR="00620804" w:rsidRDefault="00620804" w:rsidP="002A44C8">
      <w:pPr>
        <w:spacing w:line="240" w:lineRule="auto"/>
        <w:contextualSpacing/>
      </w:pPr>
      <w:r>
        <w:t>jp_gdp_1   -9.47e-06   5.84e-06    -1.62   0.110    -.0000212    2.22e-06</w:t>
      </w:r>
    </w:p>
    <w:p w:rsidR="00620804" w:rsidRDefault="00620804" w:rsidP="002A44C8">
      <w:pPr>
        <w:spacing w:line="240" w:lineRule="auto"/>
        <w:contextualSpacing/>
      </w:pPr>
      <w:r>
        <w:t>la_gdp_1   -3.01e-06   3.90e-06    -0.77   0.442    -.0000108    4.78e-06</w:t>
      </w:r>
    </w:p>
    <w:p w:rsidR="00620804" w:rsidRDefault="00620804" w:rsidP="002A44C8">
      <w:pPr>
        <w:spacing w:line="240" w:lineRule="auto"/>
        <w:contextualSpacing/>
      </w:pPr>
      <w:r>
        <w:t>_cons    .0005054   .0000879     5.75   0.000     .0003295    .0006812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2A44C8" w:rsidRDefault="002A44C8">
      <w:r>
        <w:br w:type="page"/>
      </w:r>
    </w:p>
    <w:p w:rsidR="00620804" w:rsidRDefault="00620804" w:rsidP="002A44C8">
      <w:pPr>
        <w:spacing w:line="240" w:lineRule="auto"/>
        <w:contextualSpacing/>
      </w:pPr>
      <w:r>
        <w:lastRenderedPageBreak/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usgdp_1 usgdp_2 pca_us_hpi_1 pca_us_ipo_1 pca_us_mort_1 pca_us_ur_1, robust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63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7,    55) =   14.21</w:t>
      </w:r>
    </w:p>
    <w:p w:rsidR="00620804" w:rsidRDefault="00620804" w:rsidP="002A44C8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R-squared     </w:t>
      </w:r>
      <w:proofErr w:type="gramStart"/>
      <w:r>
        <w:t>=  0.5786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00012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Robust</w:t>
      </w:r>
    </w:p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nii_1     .164417   .0872777     1.88   0.065    -.0104915    .3393254</w:t>
      </w:r>
    </w:p>
    <w:p w:rsidR="00620804" w:rsidRDefault="00620804" w:rsidP="002A44C8">
      <w:pPr>
        <w:spacing w:line="240" w:lineRule="auto"/>
        <w:contextualSpacing/>
      </w:pPr>
      <w:r>
        <w:t>usgdp_1    .0000123   6.21e-06     1.98   0.052    -1.33e-07    .0000247</w:t>
      </w:r>
    </w:p>
    <w:p w:rsidR="00620804" w:rsidRDefault="00620804" w:rsidP="002A44C8">
      <w:pPr>
        <w:spacing w:line="240" w:lineRule="auto"/>
        <w:contextualSpacing/>
      </w:pPr>
      <w:r>
        <w:t>usgdp_2    .0000234   6.01e-06     3.89   0.000     .0000114    .0000355</w:t>
      </w:r>
    </w:p>
    <w:p w:rsidR="00620804" w:rsidRDefault="00620804" w:rsidP="002A44C8">
      <w:pPr>
        <w:spacing w:line="240" w:lineRule="auto"/>
        <w:contextualSpacing/>
      </w:pPr>
      <w:r>
        <w:t>pca_us_hpi_1     .003109   .0007048     4.41   0.000     .0016965    .0045214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pca_us_ipo_1</w:t>
      </w:r>
      <w:proofErr w:type="gramEnd"/>
      <w:r>
        <w:t xml:space="preserve">    5.61e-06     .00001     0.56   0.578    -.0000145    .0000257</w:t>
      </w:r>
    </w:p>
    <w:p w:rsidR="00620804" w:rsidRDefault="00620804" w:rsidP="002A44C8">
      <w:pPr>
        <w:spacing w:line="240" w:lineRule="auto"/>
        <w:contextualSpacing/>
      </w:pPr>
      <w:r>
        <w:t>pca_us_mort_1    .0002201   .0002856     0.77   0.444    -.0003524    .0007925</w:t>
      </w:r>
    </w:p>
    <w:p w:rsidR="00620804" w:rsidRDefault="00620804" w:rsidP="002A44C8">
      <w:pPr>
        <w:spacing w:line="240" w:lineRule="auto"/>
        <w:contextualSpacing/>
      </w:pPr>
      <w:r>
        <w:t>pca_us_ur_1    .0019694    .000416     4.73   0.000     .0011357     .002803</w:t>
      </w:r>
    </w:p>
    <w:p w:rsidR="00620804" w:rsidRDefault="00620804" w:rsidP="002A44C8">
      <w:pPr>
        <w:spacing w:line="240" w:lineRule="auto"/>
        <w:contextualSpacing/>
      </w:pPr>
      <w:r>
        <w:t>_cons    .0004575   .0000569     8.05   0.000     .0003435    .0005714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 </w:t>
      </w:r>
    </w:p>
    <w:p w:rsidR="00620804" w:rsidRDefault="00620804" w:rsidP="002A44C8">
      <w:pPr>
        <w:spacing w:line="240" w:lineRule="auto"/>
        <w:contextualSpacing/>
      </w:pPr>
      <w:r>
        <w:t xml:space="preserve">.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nii</w:t>
      </w:r>
      <w:proofErr w:type="spellEnd"/>
      <w:r>
        <w:t xml:space="preserve"> nii_1 pca_us_hpi_1 pca_us_ur_1 euro_area_gdp_1 jp_gdp_1, robust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 xml:space="preserve">Linear regression                                      Number of </w:t>
      </w:r>
      <w:proofErr w:type="spellStart"/>
      <w:r>
        <w:t>obs</w:t>
      </w:r>
      <w:proofErr w:type="spellEnd"/>
      <w:r>
        <w:t xml:space="preserve"> =      63</w:t>
      </w:r>
    </w:p>
    <w:p w:rsidR="00620804" w:rsidRDefault="00620804" w:rsidP="002A44C8">
      <w:pPr>
        <w:spacing w:line="240" w:lineRule="auto"/>
        <w:contextualSpacing/>
      </w:pPr>
      <w:proofErr w:type="gramStart"/>
      <w:r>
        <w:t>F(</w:t>
      </w:r>
      <w:proofErr w:type="gramEnd"/>
      <w:r>
        <w:t xml:space="preserve">  5,    57) =   22.98</w:t>
      </w:r>
    </w:p>
    <w:p w:rsidR="00620804" w:rsidRDefault="00620804" w:rsidP="002A44C8">
      <w:pPr>
        <w:spacing w:line="240" w:lineRule="auto"/>
        <w:contextualSpacing/>
      </w:pPr>
      <w:proofErr w:type="spellStart"/>
      <w:r>
        <w:t>Prob</w:t>
      </w:r>
      <w:proofErr w:type="spellEnd"/>
      <w:r>
        <w:t xml:space="preserve"> &gt; F      </w:t>
      </w:r>
      <w:proofErr w:type="gramStart"/>
      <w:r>
        <w:t>=  0.0000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R-squared     </w:t>
      </w:r>
      <w:proofErr w:type="gramStart"/>
      <w:r>
        <w:t>=  0.5925</w:t>
      </w:r>
      <w:proofErr w:type="gramEnd"/>
    </w:p>
    <w:p w:rsidR="00620804" w:rsidRDefault="00620804" w:rsidP="002A44C8">
      <w:pPr>
        <w:spacing w:line="240" w:lineRule="auto"/>
        <w:contextualSpacing/>
      </w:pPr>
      <w:r>
        <w:t xml:space="preserve">Root MSE      </w:t>
      </w:r>
      <w:proofErr w:type="gramStart"/>
      <w:r>
        <w:t>=  .</w:t>
      </w:r>
      <w:proofErr w:type="gramEnd"/>
      <w:r>
        <w:t>00011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Robust</w:t>
      </w:r>
    </w:p>
    <w:p w:rsidR="00620804" w:rsidRDefault="00620804" w:rsidP="002A44C8">
      <w:pPr>
        <w:spacing w:line="240" w:lineRule="auto"/>
        <w:contextualSpacing/>
      </w:pPr>
      <w:proofErr w:type="spellStart"/>
      <w:proofErr w:type="gramStart"/>
      <w:r>
        <w:t>nii</w:t>
      </w:r>
      <w:proofErr w:type="spellEnd"/>
      <w:proofErr w:type="gramEnd"/>
      <w:r>
        <w:t xml:space="preserve">       </w:t>
      </w:r>
      <w:proofErr w:type="spellStart"/>
      <w:r>
        <w:t>Coef</w:t>
      </w:r>
      <w:proofErr w:type="spellEnd"/>
      <w:r>
        <w:t xml:space="preserve">.   Std. Err.      </w:t>
      </w:r>
      <w:proofErr w:type="gramStart"/>
      <w:r>
        <w:t>t</w:t>
      </w:r>
      <w:proofErr w:type="gramEnd"/>
      <w:r>
        <w:t xml:space="preserve">    P&gt;t     [95% Conf. Interval]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  <w:r>
        <w:t>nii_1    .1953918   .0783026     2.50   0.016     .0385936    .3521899</w:t>
      </w:r>
    </w:p>
    <w:p w:rsidR="00620804" w:rsidRDefault="00620804" w:rsidP="002A44C8">
      <w:pPr>
        <w:spacing w:line="240" w:lineRule="auto"/>
        <w:contextualSpacing/>
      </w:pPr>
      <w:r>
        <w:t>pca_us_hpi_1    .0035293   .0006889     5.12   0.000     .0021499    .0049087</w:t>
      </w:r>
    </w:p>
    <w:p w:rsidR="00620804" w:rsidRDefault="00620804" w:rsidP="002A44C8">
      <w:pPr>
        <w:spacing w:line="240" w:lineRule="auto"/>
        <w:contextualSpacing/>
      </w:pPr>
      <w:r>
        <w:t>pca_us_ur_1    .0013837   .0003729     3.71   0.000      .000637    .0021303</w:t>
      </w:r>
    </w:p>
    <w:p w:rsidR="00620804" w:rsidRDefault="00620804" w:rsidP="002A44C8">
      <w:pPr>
        <w:spacing w:line="240" w:lineRule="auto"/>
        <w:contextualSpacing/>
      </w:pPr>
      <w:r>
        <w:t>euro_area_gdp_1    .0000314   7.10e-06     4.43   0.000     .0000172    .0000456</w:t>
      </w:r>
    </w:p>
    <w:p w:rsidR="00620804" w:rsidRDefault="00620804" w:rsidP="002A44C8">
      <w:pPr>
        <w:spacing w:line="240" w:lineRule="auto"/>
        <w:contextualSpacing/>
      </w:pPr>
      <w:r>
        <w:t>jp_gdp_1   -8.89e-06   4.56e-06    -1.95   0.056     -.000018    2.54e-07</w:t>
      </w:r>
    </w:p>
    <w:p w:rsidR="00620804" w:rsidRDefault="00620804" w:rsidP="002A44C8">
      <w:pPr>
        <w:spacing w:line="240" w:lineRule="auto"/>
        <w:contextualSpacing/>
      </w:pPr>
      <w:r>
        <w:t>_cons    .0004755   .0000533     8.93   0.000     .0003688    .0005822</w:t>
      </w:r>
    </w:p>
    <w:p w:rsidR="00620804" w:rsidRDefault="00620804" w:rsidP="002A44C8">
      <w:pPr>
        <w:spacing w:line="240" w:lineRule="auto"/>
        <w:contextualSpacing/>
      </w:pPr>
    </w:p>
    <w:p w:rsidR="00620804" w:rsidRDefault="00620804" w:rsidP="002A44C8">
      <w:pPr>
        <w:spacing w:line="240" w:lineRule="auto"/>
        <w:contextualSpacing/>
      </w:pPr>
    </w:p>
    <w:sectPr w:rsidR="006208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8F6" w:rsidRDefault="00C508F6" w:rsidP="00C508F6">
      <w:pPr>
        <w:spacing w:after="0" w:line="240" w:lineRule="auto"/>
      </w:pPr>
      <w:r>
        <w:separator/>
      </w:r>
    </w:p>
  </w:endnote>
  <w:endnote w:type="continuationSeparator" w:id="0">
    <w:p w:rsidR="00C508F6" w:rsidRDefault="00C508F6" w:rsidP="00C5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8F6" w:rsidRDefault="00C508F6" w:rsidP="00C508F6">
      <w:pPr>
        <w:spacing w:after="0" w:line="240" w:lineRule="auto"/>
      </w:pPr>
      <w:r>
        <w:separator/>
      </w:r>
    </w:p>
  </w:footnote>
  <w:footnote w:type="continuationSeparator" w:id="0">
    <w:p w:rsidR="00C508F6" w:rsidRDefault="00C508F6" w:rsidP="00C50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F6" w:rsidRDefault="00C508F6">
    <w:pPr>
      <w:pStyle w:val="Header"/>
    </w:pPr>
    <w:r>
      <w:t>FULL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53"/>
    <w:rsid w:val="000253D2"/>
    <w:rsid w:val="00043AD7"/>
    <w:rsid w:val="000C0253"/>
    <w:rsid w:val="002A44C8"/>
    <w:rsid w:val="004F38B2"/>
    <w:rsid w:val="00620804"/>
    <w:rsid w:val="006B5E53"/>
    <w:rsid w:val="00912978"/>
    <w:rsid w:val="0098738B"/>
    <w:rsid w:val="00BF1D2B"/>
    <w:rsid w:val="00C5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F6"/>
  </w:style>
  <w:style w:type="paragraph" w:styleId="Footer">
    <w:name w:val="footer"/>
    <w:basedOn w:val="Normal"/>
    <w:link w:val="FooterChar"/>
    <w:uiPriority w:val="99"/>
    <w:unhideWhenUsed/>
    <w:rsid w:val="00C5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F6"/>
  </w:style>
  <w:style w:type="paragraph" w:styleId="Footer">
    <w:name w:val="footer"/>
    <w:basedOn w:val="Normal"/>
    <w:link w:val="FooterChar"/>
    <w:uiPriority w:val="99"/>
    <w:unhideWhenUsed/>
    <w:rsid w:val="00C5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514ED-3251-416F-A716-64C83AD5F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E7F52E7C</Template>
  <TotalTime>69</TotalTime>
  <Pages>5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6</cp:revision>
  <cp:lastPrinted>2013-08-26T15:43:00Z</cp:lastPrinted>
  <dcterms:created xsi:type="dcterms:W3CDTF">2013-08-26T14:34:00Z</dcterms:created>
  <dcterms:modified xsi:type="dcterms:W3CDTF">2013-08-27T12:37:00Z</dcterms:modified>
</cp:coreProperties>
</file>
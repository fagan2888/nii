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pca_10yr_tr_yield_1 pca_10yr_tr_yield_2 pca_bbb10yr_1 pca_bbb10yr_2,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30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23) =   90.51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0.9692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3.1e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.4895809   .1300012     3.77   0.001     .2206529     .758509</w:t>
      </w:r>
    </w:p>
    <w:p w:rsidR="000132BD" w:rsidRDefault="000132BD" w:rsidP="000132BD">
      <w:pPr>
        <w:spacing w:line="240" w:lineRule="auto"/>
        <w:contextualSpacing/>
      </w:pPr>
      <w:r>
        <w:t>nii_2    .4771119   .1308916     3.65   0.001      .206342    .7478818</w:t>
      </w:r>
    </w:p>
    <w:p w:rsidR="000132BD" w:rsidRDefault="000132BD" w:rsidP="000132BD">
      <w:pPr>
        <w:spacing w:line="240" w:lineRule="auto"/>
        <w:contextualSpacing/>
      </w:pPr>
      <w:r>
        <w:t>pca_10yr_tr_yield_1   -.0000554   .0001042    -0.53   0.600    -.0002709    .0001602</w:t>
      </w:r>
    </w:p>
    <w:p w:rsidR="000132BD" w:rsidRDefault="000132BD" w:rsidP="000132BD">
      <w:pPr>
        <w:spacing w:line="240" w:lineRule="auto"/>
        <w:contextualSpacing/>
      </w:pPr>
      <w:r>
        <w:t>pca_10yr_tr_yield_2     .000148   .0000871     1.70   0.103    -.0000322    .0003283</w:t>
      </w:r>
    </w:p>
    <w:p w:rsidR="000132BD" w:rsidRDefault="000132BD" w:rsidP="000132BD">
      <w:pPr>
        <w:spacing w:line="240" w:lineRule="auto"/>
        <w:contextualSpacing/>
      </w:pPr>
      <w:r>
        <w:t>pca_bbb10yr_1    .0002075   .0000857     2.42   0.024     .0000302    .0003849</w:t>
      </w:r>
    </w:p>
    <w:p w:rsidR="000132BD" w:rsidRDefault="000132BD" w:rsidP="000132BD">
      <w:pPr>
        <w:spacing w:line="240" w:lineRule="auto"/>
        <w:contextualSpacing/>
      </w:pPr>
      <w:r>
        <w:t>pca_bbb10yr_2     .000086   .0001147     0.75   0.461    -.0001513    .0003232</w:t>
      </w:r>
    </w:p>
    <w:p w:rsidR="000132BD" w:rsidRDefault="000132BD" w:rsidP="000132BD">
      <w:pPr>
        <w:spacing w:line="240" w:lineRule="auto"/>
        <w:contextualSpacing/>
      </w:pPr>
      <w:r>
        <w:t>_cons    5.35e-06   .0000336     0.16   0.875    -.0000643     .000075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usgdp_3 usgdp_4 pca_sp500_1 pca_sp500_2,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31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23) =    5.70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0.0006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0.4978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00013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.1477018   .0591691     2.50   0.020     .0253013    .2701024</w:t>
      </w:r>
    </w:p>
    <w:p w:rsidR="000132BD" w:rsidRDefault="000132BD" w:rsidP="000132BD">
      <w:pPr>
        <w:spacing w:line="240" w:lineRule="auto"/>
        <w:contextualSpacing/>
      </w:pPr>
      <w:r>
        <w:t>usgdp_1    .0000138   8.28e-06     1.67   0.109    -3.34e-06    .0000309</w:t>
      </w:r>
    </w:p>
    <w:p w:rsidR="000132BD" w:rsidRDefault="000132BD" w:rsidP="000132BD">
      <w:pPr>
        <w:spacing w:line="240" w:lineRule="auto"/>
        <w:contextualSpacing/>
      </w:pPr>
      <w:r>
        <w:t>usgdp_2    .0000208   8.00e-06     2.60   0.016     4.27e-06    .0000374</w:t>
      </w:r>
    </w:p>
    <w:p w:rsidR="000132BD" w:rsidRDefault="000132BD" w:rsidP="000132BD">
      <w:pPr>
        <w:spacing w:line="240" w:lineRule="auto"/>
        <w:contextualSpacing/>
      </w:pPr>
      <w:r>
        <w:t>usgdp_3   -9.96e-06    .000011    -0.91   0.373    -.0000326    .0000127</w:t>
      </w:r>
    </w:p>
    <w:p w:rsidR="000132BD" w:rsidRDefault="000132BD" w:rsidP="000132BD">
      <w:pPr>
        <w:spacing w:line="240" w:lineRule="auto"/>
        <w:contextualSpacing/>
      </w:pPr>
      <w:r>
        <w:t>usgdp_4    .0000125   .0000104     1.21   0.239    -8.91e-06    .0000339</w:t>
      </w:r>
    </w:p>
    <w:p w:rsidR="000132BD" w:rsidRDefault="000132BD" w:rsidP="000132BD">
      <w:pPr>
        <w:spacing w:line="240" w:lineRule="auto"/>
        <w:contextualSpacing/>
      </w:pPr>
      <w:r>
        <w:t>pca_sp500_1   -.0001173   .0003357    -0.35   0.730    -.0008118    .0005772</w:t>
      </w:r>
    </w:p>
    <w:p w:rsidR="000132BD" w:rsidRDefault="000132BD" w:rsidP="000132BD">
      <w:pPr>
        <w:spacing w:line="240" w:lineRule="auto"/>
        <w:contextualSpacing/>
      </w:pPr>
      <w:r>
        <w:t>pca_sp500_2   -.0010817   .0005548    -1.95   0.063    -.0022294     .000066</w:t>
      </w:r>
    </w:p>
    <w:p w:rsidR="000132BD" w:rsidRDefault="000132BD" w:rsidP="000132BD">
      <w:pPr>
        <w:spacing w:line="240" w:lineRule="auto"/>
        <w:contextualSpacing/>
      </w:pPr>
      <w:r>
        <w:t>_cons    .0005415   .0000523    10.36   0.000     .0004333    .0006496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>
      <w:r>
        <w:br w:type="page"/>
      </w:r>
    </w:p>
    <w:p w:rsidR="000132BD" w:rsidRDefault="000132BD" w:rsidP="000132BD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la_gdp_1 la_gdp_2 la_gdp_3 la_gdp_4 la_gdp_5 la_gdp_6 la_gdp_7,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31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8,    22) =    2.80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0.0266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0.3746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.1377044   .0882703     1.56   0.133     -.045357    .3207658</w:t>
      </w:r>
    </w:p>
    <w:p w:rsidR="000132BD" w:rsidRDefault="000132BD" w:rsidP="000132BD">
      <w:pPr>
        <w:spacing w:line="240" w:lineRule="auto"/>
        <w:contextualSpacing/>
      </w:pPr>
      <w:r>
        <w:t>la_gdp_1   -3.13e-06   6.92e-06    -0.45   0.656    -.0000175    .0000112</w:t>
      </w:r>
    </w:p>
    <w:p w:rsidR="000132BD" w:rsidRDefault="000132BD" w:rsidP="000132BD">
      <w:pPr>
        <w:spacing w:line="240" w:lineRule="auto"/>
        <w:contextualSpacing/>
      </w:pPr>
      <w:r>
        <w:t>la_gdp_2   -4.57e-06   6.08e-06    -0.75   0.460    -.0000172    8.04e-06</w:t>
      </w:r>
    </w:p>
    <w:p w:rsidR="000132BD" w:rsidRDefault="000132BD" w:rsidP="000132BD">
      <w:pPr>
        <w:spacing w:line="240" w:lineRule="auto"/>
        <w:contextualSpacing/>
      </w:pPr>
      <w:r>
        <w:t>la_gdp_3   -9.18e-06   4.63e-06    -1.98   0.060    -.0000188    4.27e-07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la_gdp_4</w:t>
      </w:r>
      <w:proofErr w:type="gramEnd"/>
      <w:r>
        <w:t xml:space="preserve">    2.20e-06   4.81e-06     0.46   0.653    -7.79e-06    .0000122</w:t>
      </w:r>
    </w:p>
    <w:p w:rsidR="000132BD" w:rsidRDefault="000132BD" w:rsidP="000132BD">
      <w:pPr>
        <w:spacing w:line="240" w:lineRule="auto"/>
        <w:contextualSpacing/>
      </w:pPr>
      <w:r>
        <w:t>la_gdp_5   -3.36e-06   5.01e-06    -0.67   0.510    -.0000138    7.04e-06</w:t>
      </w:r>
    </w:p>
    <w:p w:rsidR="000132BD" w:rsidRDefault="000132BD" w:rsidP="000132BD">
      <w:pPr>
        <w:spacing w:line="240" w:lineRule="auto"/>
        <w:contextualSpacing/>
      </w:pPr>
      <w:r>
        <w:t>la_gdp_6   -1.95e-06   5.90e-06    -0.33   0.744    -.0000142    .0000103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la_gdp_7</w:t>
      </w:r>
      <w:proofErr w:type="gramEnd"/>
      <w:r>
        <w:t xml:space="preserve">    1.94e-06   5.57e-06     0.35   0.731    -9.62e-06    .0000135</w:t>
      </w:r>
    </w:p>
    <w:p w:rsidR="000132BD" w:rsidRDefault="000132BD" w:rsidP="000132BD">
      <w:pPr>
        <w:spacing w:line="240" w:lineRule="auto"/>
        <w:contextualSpacing/>
      </w:pPr>
      <w:r>
        <w:t>_cons    .0006549   .0000995     6.58   0.000     .0004485    .0008612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pca_3mo_tr_yield_1 pca_vix_1 pca_us_dpi_1,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29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22) =   87.58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0.9592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3.3e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.5479873   .1140639     4.80   0.000     .3114332    .7845415</w:t>
      </w:r>
    </w:p>
    <w:p w:rsidR="000132BD" w:rsidRDefault="000132BD" w:rsidP="000132BD">
      <w:pPr>
        <w:spacing w:line="240" w:lineRule="auto"/>
        <w:contextualSpacing/>
      </w:pPr>
      <w:r>
        <w:t>nii_2    .2923614   .1992015     1.47   0.156    -.1207572      .70548</w:t>
      </w:r>
    </w:p>
    <w:p w:rsidR="000132BD" w:rsidRDefault="000132BD" w:rsidP="000132BD">
      <w:pPr>
        <w:spacing w:line="240" w:lineRule="auto"/>
        <w:contextualSpacing/>
      </w:pPr>
      <w:r>
        <w:t>nii_3    .1768072    .210094     0.84   0.409     -.258901    .6125155</w:t>
      </w:r>
    </w:p>
    <w:p w:rsidR="000132BD" w:rsidRDefault="000132BD" w:rsidP="000132BD">
      <w:pPr>
        <w:spacing w:line="240" w:lineRule="auto"/>
        <w:contextualSpacing/>
      </w:pPr>
      <w:r>
        <w:t>pca_3mo_tr_yield_1    -.000026   .0000296    -0.88   0.390    -.0000873    .0000354</w:t>
      </w:r>
    </w:p>
    <w:p w:rsidR="000132BD" w:rsidRDefault="000132BD" w:rsidP="000132BD">
      <w:pPr>
        <w:spacing w:line="240" w:lineRule="auto"/>
        <w:contextualSpacing/>
      </w:pPr>
      <w:r>
        <w:t>pca_vix_1    .0000509     .00002     2.55   0.018     9.44e-06    .0000923</w:t>
      </w:r>
    </w:p>
    <w:p w:rsidR="000132BD" w:rsidRDefault="000132BD" w:rsidP="000132BD">
      <w:pPr>
        <w:spacing w:line="240" w:lineRule="auto"/>
        <w:contextualSpacing/>
      </w:pPr>
      <w:r>
        <w:t>pca_us_dpi_1   -1.71e-08   3.01e-06    -0.01   0.996    -6.25e-06    6.22e-06</w:t>
      </w:r>
    </w:p>
    <w:p w:rsidR="000132BD" w:rsidRDefault="000132BD" w:rsidP="000132BD">
      <w:pPr>
        <w:spacing w:line="240" w:lineRule="auto"/>
        <w:contextualSpacing/>
      </w:pPr>
      <w:r>
        <w:t>_cons   -.0000363   .0000353    -1.03   0.315    -.0001096     .000037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>
      <w:r>
        <w:br w:type="page"/>
      </w:r>
    </w:p>
    <w:p w:rsidR="000132BD" w:rsidRDefault="000132BD" w:rsidP="000132BD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nii_4 pca_3mo_tr_yield_1 pca_vix_1 pca_us_dpi_1,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29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21) =   72.29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0.9640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3.2e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.4893486   .1047508     4.67   0.000     .2715075    .7071898</w:t>
      </w:r>
    </w:p>
    <w:p w:rsidR="000132BD" w:rsidRDefault="000132BD" w:rsidP="000132BD">
      <w:pPr>
        <w:spacing w:line="240" w:lineRule="auto"/>
        <w:contextualSpacing/>
      </w:pPr>
      <w:r>
        <w:t>nii_2    .2110634    .214418     0.98   0.336    -.2348433    .6569702</w:t>
      </w:r>
    </w:p>
    <w:p w:rsidR="000132BD" w:rsidRDefault="000132BD" w:rsidP="000132BD">
      <w:pPr>
        <w:spacing w:line="240" w:lineRule="auto"/>
        <w:contextualSpacing/>
      </w:pPr>
      <w:r>
        <w:t>nii_3    .0384301   .1932325     0.20   0.844     -.363419    .4402792</w:t>
      </w:r>
    </w:p>
    <w:p w:rsidR="000132BD" w:rsidRDefault="000132BD" w:rsidP="000132BD">
      <w:pPr>
        <w:spacing w:line="240" w:lineRule="auto"/>
        <w:contextualSpacing/>
      </w:pPr>
      <w:r>
        <w:t>nii_4    .3014835   .1609639     1.87   0.075    -.0332593    .6362263</w:t>
      </w:r>
    </w:p>
    <w:p w:rsidR="000132BD" w:rsidRDefault="000132BD" w:rsidP="000132BD">
      <w:pPr>
        <w:spacing w:line="240" w:lineRule="auto"/>
        <w:contextualSpacing/>
      </w:pPr>
      <w:r>
        <w:t>pca_3mo_tr_yield_1    .0000118   .0000317     0.37   0.713     -.000054    .0000776</w:t>
      </w:r>
    </w:p>
    <w:p w:rsidR="000132BD" w:rsidRDefault="000132BD" w:rsidP="000132BD">
      <w:pPr>
        <w:spacing w:line="240" w:lineRule="auto"/>
        <w:contextualSpacing/>
      </w:pPr>
      <w:r>
        <w:t>pca_vix_1    .0000631   .0000217     2.91   0.008     .0000181    .0001082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pca_us_dpi_1</w:t>
      </w:r>
      <w:proofErr w:type="gramEnd"/>
      <w:r>
        <w:t xml:space="preserve">    1.60e-06   2.76e-06     0.58   0.567    -4.14e-06    7.34e-06</w:t>
      </w:r>
    </w:p>
    <w:p w:rsidR="000132BD" w:rsidRDefault="000132BD" w:rsidP="000132BD">
      <w:pPr>
        <w:spacing w:line="240" w:lineRule="auto"/>
        <w:contextualSpacing/>
      </w:pPr>
      <w:r>
        <w:t>_cons   -.0000576   .0000399    -1.44   0.164    -.0001405    .0000254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pca_vix_1 pca_us_dpi_1 pca_hhub_nat_gas_1,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29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23) =  120.61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0.9591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3.3e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.6029216   .0981219     6.14   0.000      .399941    .8059022</w:t>
      </w:r>
    </w:p>
    <w:p w:rsidR="000132BD" w:rsidRDefault="000132BD" w:rsidP="000132BD">
      <w:pPr>
        <w:spacing w:line="240" w:lineRule="auto"/>
        <w:contextualSpacing/>
      </w:pPr>
      <w:r>
        <w:t>nii_2    .4003783   .0932068     4.30   0.000     .2075653    .5931914</w:t>
      </w:r>
    </w:p>
    <w:p w:rsidR="000132BD" w:rsidRDefault="000132BD" w:rsidP="000132BD">
      <w:pPr>
        <w:spacing w:line="240" w:lineRule="auto"/>
        <w:contextualSpacing/>
      </w:pPr>
      <w:r>
        <w:t>pca_vix_1    .0000586   .0000173     3.39   0.003     .0000228    .0000943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pca_us_dpi_1</w:t>
      </w:r>
      <w:proofErr w:type="gramEnd"/>
      <w:r>
        <w:t xml:space="preserve">    1.51e-06   2.26e-06     0.67   0.511    -3.17e-06    6.19e-06</w:t>
      </w:r>
    </w:p>
    <w:p w:rsidR="000132BD" w:rsidRDefault="000132BD" w:rsidP="000132BD">
      <w:pPr>
        <w:spacing w:line="240" w:lineRule="auto"/>
        <w:contextualSpacing/>
      </w:pPr>
      <w:r>
        <w:t>pca_hhub_nat_gas_1    .0000213    .000019     1.12   0.275    -.0000181    .0000607</w:t>
      </w:r>
    </w:p>
    <w:p w:rsidR="000132BD" w:rsidRDefault="000132BD" w:rsidP="000132BD">
      <w:pPr>
        <w:spacing w:line="240" w:lineRule="auto"/>
        <w:contextualSpacing/>
      </w:pPr>
      <w:r>
        <w:t>_cons   -.0000256   .0000329    -0.78   0.444    -.0000937    .0000425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>
      <w:r>
        <w:br w:type="page"/>
      </w:r>
    </w:p>
    <w:p w:rsidR="000132BD" w:rsidRDefault="000132BD" w:rsidP="000132BD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pca_vix_1,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29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24) =  134.19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0.9573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3.3e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.5773703   .1044057     5.53   0.000     .3618875    .7928531</w:t>
      </w:r>
    </w:p>
    <w:p w:rsidR="000132BD" w:rsidRDefault="000132BD" w:rsidP="000132BD">
      <w:pPr>
        <w:spacing w:line="240" w:lineRule="auto"/>
        <w:contextualSpacing/>
      </w:pPr>
      <w:r>
        <w:t>nii_2    .3012866   .1895977     1.59   0.125    -.0900239    .6925971</w:t>
      </w:r>
    </w:p>
    <w:p w:rsidR="000132BD" w:rsidRDefault="000132BD" w:rsidP="000132BD">
      <w:pPr>
        <w:spacing w:line="240" w:lineRule="auto"/>
        <w:contextualSpacing/>
      </w:pPr>
      <w:r>
        <w:t>nii_3    .1457414   .2024989     0.72   0.479    -.2721958    .5636786</w:t>
      </w:r>
    </w:p>
    <w:p w:rsidR="000132BD" w:rsidRDefault="000132BD" w:rsidP="000132BD">
      <w:pPr>
        <w:spacing w:line="240" w:lineRule="auto"/>
        <w:contextualSpacing/>
      </w:pPr>
      <w:r>
        <w:t>pca_vix_1    .0000517   .0000179     2.89   0.008     .0000148    .0000886</w:t>
      </w:r>
    </w:p>
    <w:p w:rsidR="000132BD" w:rsidRDefault="000132BD" w:rsidP="000132BD">
      <w:pPr>
        <w:spacing w:line="240" w:lineRule="auto"/>
        <w:contextualSpacing/>
      </w:pPr>
      <w:r>
        <w:t>_cons   -.0000412   .0000335    -1.23   0.231    -.0001103     .000028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euro_area_gdp_1 jp_gdp_1 la_gdp_1,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31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26) =    9.06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0.0001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0.4354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00013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.1496339   .0692253     2.16   0.040     .0073392    .2919285</w:t>
      </w:r>
    </w:p>
    <w:p w:rsidR="000132BD" w:rsidRDefault="000132BD" w:rsidP="000132BD">
      <w:pPr>
        <w:spacing w:line="240" w:lineRule="auto"/>
        <w:contextualSpacing/>
      </w:pPr>
      <w:r>
        <w:t>euro_area_gdp_1    .0000302   8.44e-06     3.58   0.001     .0000129    .0000475</w:t>
      </w:r>
    </w:p>
    <w:p w:rsidR="000132BD" w:rsidRDefault="000132BD" w:rsidP="000132BD">
      <w:pPr>
        <w:spacing w:line="240" w:lineRule="auto"/>
        <w:contextualSpacing/>
      </w:pPr>
      <w:r>
        <w:t>jp_gdp_1   -.0000128   8.84e-06    -1.45   0.159     -.000031    5.35e-06</w:t>
      </w:r>
    </w:p>
    <w:p w:rsidR="000132BD" w:rsidRDefault="000132BD" w:rsidP="000132BD">
      <w:pPr>
        <w:spacing w:line="240" w:lineRule="auto"/>
        <w:contextualSpacing/>
      </w:pPr>
      <w:r>
        <w:t>la_gdp_1   -5.71e-06   5.96e-06    -0.96   0.348     -.000018    6.56e-06</w:t>
      </w:r>
    </w:p>
    <w:p w:rsidR="000132BD" w:rsidRDefault="000132BD" w:rsidP="000132BD">
      <w:pPr>
        <w:spacing w:line="240" w:lineRule="auto"/>
        <w:contextualSpacing/>
      </w:pPr>
      <w:r>
        <w:t>_cons    .0005639   .0000821     6.87   0.000     .0003951    .0007328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>
      <w:r>
        <w:br w:type="page"/>
      </w:r>
    </w:p>
    <w:p w:rsidR="000132BD" w:rsidRDefault="000132BD" w:rsidP="000132BD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pca_us_hpi_1 pca_us_ipo_1 pca_us_mort_1 pca_us_ur_1,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30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22) =    9.69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0.5651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00011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.1072116   .0416799     2.57   0.017     .0207728    .1936504</w:t>
      </w:r>
    </w:p>
    <w:p w:rsidR="000132BD" w:rsidRDefault="000132BD" w:rsidP="000132BD">
      <w:pPr>
        <w:spacing w:line="240" w:lineRule="auto"/>
        <w:contextualSpacing/>
      </w:pPr>
      <w:r>
        <w:t>usgdp_1    .0000125   .0000124     1.01   0.322    -.0000131    .0000382</w:t>
      </w:r>
    </w:p>
    <w:p w:rsidR="000132BD" w:rsidRDefault="000132BD" w:rsidP="000132BD">
      <w:pPr>
        <w:spacing w:line="240" w:lineRule="auto"/>
        <w:contextualSpacing/>
      </w:pPr>
      <w:r>
        <w:t>usgdp_2    .0000207   5.76e-06     3.59   0.002     8.71e-06    .0000326</w:t>
      </w:r>
    </w:p>
    <w:p w:rsidR="000132BD" w:rsidRDefault="000132BD" w:rsidP="000132BD">
      <w:pPr>
        <w:spacing w:line="240" w:lineRule="auto"/>
        <w:contextualSpacing/>
      </w:pPr>
      <w:r>
        <w:t>pca_us_hpi_1    .0029544   .0008921     3.31   0.003     .0011044    .0048044</w:t>
      </w:r>
    </w:p>
    <w:p w:rsidR="000132BD" w:rsidRDefault="000132BD" w:rsidP="000132BD">
      <w:pPr>
        <w:spacing w:line="240" w:lineRule="auto"/>
        <w:contextualSpacing/>
      </w:pPr>
      <w:r>
        <w:t>pca_us_ipo_1    .0000206   .0000286     0.72   0.478    -.0000386    .0000798</w:t>
      </w:r>
    </w:p>
    <w:p w:rsidR="000132BD" w:rsidRDefault="000132BD" w:rsidP="000132BD">
      <w:pPr>
        <w:spacing w:line="240" w:lineRule="auto"/>
        <w:contextualSpacing/>
      </w:pPr>
      <w:r>
        <w:t>pca_us_mort_1   -.0000413   .0004756    -0.09   0.932    -.0010276     .000945</w:t>
      </w:r>
    </w:p>
    <w:p w:rsidR="000132BD" w:rsidRDefault="000132BD" w:rsidP="000132BD">
      <w:pPr>
        <w:spacing w:line="240" w:lineRule="auto"/>
        <w:contextualSpacing/>
      </w:pPr>
      <w:r>
        <w:t>pca_us_ur_1     .001446   .0004145     3.49   0.002     .0005863    .0023056</w:t>
      </w:r>
    </w:p>
    <w:p w:rsidR="000132BD" w:rsidRDefault="000132BD" w:rsidP="000132BD">
      <w:pPr>
        <w:spacing w:line="240" w:lineRule="auto"/>
        <w:contextualSpacing/>
      </w:pPr>
      <w:r>
        <w:t>_cons    .0005161   .0000537     9.61   0.000     .0004048    .0006275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. </w:t>
      </w:r>
    </w:p>
    <w:p w:rsidR="000132BD" w:rsidRDefault="000132BD" w:rsidP="000132BD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pca_us_hpi_1 pca_us_ur_1 euro_area_gdp_1 jp_gdp_1, robust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30</w:t>
      </w:r>
    </w:p>
    <w:p w:rsidR="000132BD" w:rsidRDefault="000132BD" w:rsidP="000132BD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24) =   13.71</w:t>
      </w:r>
    </w:p>
    <w:p w:rsidR="000132BD" w:rsidRDefault="000132BD" w:rsidP="000132BD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R-squared     </w:t>
      </w:r>
      <w:proofErr w:type="gramStart"/>
      <w:r>
        <w:t>=  0.6575</w:t>
      </w:r>
      <w:proofErr w:type="gramEnd"/>
    </w:p>
    <w:p w:rsidR="000132BD" w:rsidRDefault="000132BD" w:rsidP="000132BD">
      <w:pPr>
        <w:spacing w:line="240" w:lineRule="auto"/>
        <w:contextualSpacing/>
      </w:pPr>
      <w:r>
        <w:t xml:space="preserve">Root MSE      </w:t>
      </w:r>
      <w:proofErr w:type="gramStart"/>
      <w:r>
        <w:t>=  9.6e</w:t>
      </w:r>
      <w:proofErr w:type="gramEnd"/>
      <w:r>
        <w:t>-05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Robust</w:t>
      </w:r>
    </w:p>
    <w:p w:rsidR="000132BD" w:rsidRDefault="000132BD" w:rsidP="000132BD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0132BD" w:rsidRDefault="000132BD" w:rsidP="000132BD">
      <w:pPr>
        <w:spacing w:line="240" w:lineRule="auto"/>
        <w:contextualSpacing/>
      </w:pPr>
    </w:p>
    <w:p w:rsidR="000132BD" w:rsidRDefault="000132BD" w:rsidP="000132BD">
      <w:pPr>
        <w:spacing w:line="240" w:lineRule="auto"/>
        <w:contextualSpacing/>
      </w:pPr>
      <w:r>
        <w:t>nii_1    .1528859   .0328322     4.66   0.000     .0851235    .2206482</w:t>
      </w:r>
    </w:p>
    <w:p w:rsidR="000132BD" w:rsidRDefault="000132BD" w:rsidP="000132BD">
      <w:pPr>
        <w:spacing w:line="240" w:lineRule="auto"/>
        <w:contextualSpacing/>
      </w:pPr>
      <w:r>
        <w:t>pca_us_hpi_1    .0032583   .0008252     3.95   0.001     .0015552    .0049614</w:t>
      </w:r>
    </w:p>
    <w:p w:rsidR="000132BD" w:rsidRDefault="000132BD" w:rsidP="000132BD">
      <w:pPr>
        <w:spacing w:line="240" w:lineRule="auto"/>
        <w:contextualSpacing/>
      </w:pPr>
      <w:r>
        <w:t>pca_us_ur_1    .0011686   .0003175     3.68   0.001     .0005132    .0018239</w:t>
      </w:r>
    </w:p>
    <w:p w:rsidR="000132BD" w:rsidRDefault="000132BD" w:rsidP="000132BD">
      <w:pPr>
        <w:spacing w:line="240" w:lineRule="auto"/>
        <w:contextualSpacing/>
      </w:pPr>
      <w:r>
        <w:t>euro_area_gdp_1    .0000362   8.38e-06     4.32   0.000     .0000189    .0000535</w:t>
      </w:r>
    </w:p>
    <w:p w:rsidR="000132BD" w:rsidRDefault="000132BD" w:rsidP="000132BD">
      <w:pPr>
        <w:spacing w:line="240" w:lineRule="auto"/>
        <w:contextualSpacing/>
      </w:pPr>
      <w:r>
        <w:t>jp_gdp_1   -.0000162   4.29e-06    -3.78   0.001    -.0000251   -7.37e-06</w:t>
      </w:r>
    </w:p>
    <w:p w:rsidR="000132BD" w:rsidRDefault="000132BD" w:rsidP="000132BD">
      <w:pPr>
        <w:spacing w:line="240" w:lineRule="auto"/>
        <w:contextualSpacing/>
      </w:pPr>
      <w:r>
        <w:t>_cons    .0005002    .000044    11.38   0.000     .0004094    .0005909</w:t>
      </w:r>
    </w:p>
    <w:p w:rsidR="002A1ED5" w:rsidRDefault="002A1ED5" w:rsidP="008A348D">
      <w:pPr>
        <w:spacing w:line="240" w:lineRule="auto"/>
        <w:contextualSpacing/>
      </w:pPr>
    </w:p>
    <w:sectPr w:rsidR="002A1E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1F" w:rsidRDefault="0090221F" w:rsidP="0090221F">
      <w:pPr>
        <w:spacing w:after="0" w:line="240" w:lineRule="auto"/>
      </w:pPr>
      <w:r>
        <w:separator/>
      </w:r>
    </w:p>
  </w:endnote>
  <w:endnote w:type="continuationSeparator" w:id="0">
    <w:p w:rsidR="0090221F" w:rsidRDefault="0090221F" w:rsidP="0090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1F" w:rsidRDefault="0090221F" w:rsidP="0090221F">
      <w:pPr>
        <w:spacing w:after="0" w:line="240" w:lineRule="auto"/>
      </w:pPr>
      <w:r>
        <w:separator/>
      </w:r>
    </w:p>
  </w:footnote>
  <w:footnote w:type="continuationSeparator" w:id="0">
    <w:p w:rsidR="0090221F" w:rsidRDefault="0090221F" w:rsidP="0090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Header"/>
    </w:pPr>
    <w:r>
      <w:t xml:space="preserve">50 PERCENT </w:t>
    </w:r>
    <w:r>
      <w:t>SAMPLE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21F" w:rsidRDefault="00902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8D"/>
    <w:rsid w:val="000132BD"/>
    <w:rsid w:val="000253D2"/>
    <w:rsid w:val="002A1ED5"/>
    <w:rsid w:val="00636ECB"/>
    <w:rsid w:val="008A348D"/>
    <w:rsid w:val="0090221F"/>
    <w:rsid w:val="009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1F"/>
  </w:style>
  <w:style w:type="paragraph" w:styleId="Footer">
    <w:name w:val="footer"/>
    <w:basedOn w:val="Normal"/>
    <w:link w:val="FooterChar"/>
    <w:uiPriority w:val="99"/>
    <w:unhideWhenUsed/>
    <w:rsid w:val="0090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1F"/>
  </w:style>
  <w:style w:type="paragraph" w:styleId="Footer">
    <w:name w:val="footer"/>
    <w:basedOn w:val="Normal"/>
    <w:link w:val="FooterChar"/>
    <w:uiPriority w:val="99"/>
    <w:unhideWhenUsed/>
    <w:rsid w:val="0090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E7F52E7C</Template>
  <TotalTime>14</TotalTime>
  <Pages>5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3</cp:revision>
  <cp:lastPrinted>2013-08-26T15:45:00Z</cp:lastPrinted>
  <dcterms:created xsi:type="dcterms:W3CDTF">2013-08-26T13:59:00Z</dcterms:created>
  <dcterms:modified xsi:type="dcterms:W3CDTF">2013-08-27T12:37:00Z</dcterms:modified>
</cp:coreProperties>
</file>
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DB" w:rsidRDefault="00E81FDB">
      <w:r>
        <w:t>Data Section of paper—outline</w:t>
      </w:r>
    </w:p>
    <w:p w:rsidR="00E81FDB" w:rsidRDefault="00E81FDB" w:rsidP="00E81FDB">
      <w:pPr>
        <w:pStyle w:val="Heading1"/>
      </w:pPr>
      <w:r>
        <w:t>Data set overview (MAY 9-C)</w:t>
      </w:r>
    </w:p>
    <w:p w:rsidR="00E81FDB" w:rsidRDefault="00E81FDB" w:rsidP="00E81FDB">
      <w:pPr>
        <w:pStyle w:val="Heading2"/>
      </w:pPr>
      <w:r>
        <w:t>Description</w:t>
      </w:r>
    </w:p>
    <w:p w:rsidR="00E81FDB" w:rsidRDefault="00E81FDB" w:rsidP="00E81FDB">
      <w:pPr>
        <w:pStyle w:val="Heading2"/>
      </w:pPr>
      <w:r>
        <w:t>Adjustments</w:t>
      </w:r>
    </w:p>
    <w:p w:rsidR="00E81FDB" w:rsidRDefault="00E81FDB" w:rsidP="00E81FDB">
      <w:pPr>
        <w:pStyle w:val="Heading1"/>
      </w:pPr>
      <w:r>
        <w:t>Data set overview (independent variables)</w:t>
      </w:r>
    </w:p>
    <w:p w:rsidR="00E81FDB" w:rsidRDefault="00E81FDB" w:rsidP="00E81FDB">
      <w:pPr>
        <w:pStyle w:val="Heading1"/>
      </w:pPr>
      <w:r>
        <w:t>Describe variables of interest</w:t>
      </w:r>
    </w:p>
    <w:p w:rsidR="00E81FDB" w:rsidRPr="00E81FDB" w:rsidRDefault="00E81FDB" w:rsidP="00E81FDB">
      <w:pPr>
        <w:pStyle w:val="Heading1"/>
      </w:pPr>
      <w:r>
        <w:t>Short description of model (commonalities)</w:t>
      </w:r>
      <w:bookmarkStart w:id="0" w:name="_GoBack"/>
      <w:bookmarkEnd w:id="0"/>
    </w:p>
    <w:sectPr w:rsidR="00E81FDB" w:rsidRPr="00E8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64B1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FDB"/>
    <w:rsid w:val="000253D2"/>
    <w:rsid w:val="00043AD7"/>
    <w:rsid w:val="0098738B"/>
    <w:rsid w:val="00BF1D2B"/>
    <w:rsid w:val="00E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FD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FD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FD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FD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FD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FD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FD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FD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FD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1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F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F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F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F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F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F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F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FD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FD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FD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FD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FD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FD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FD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FD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FD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1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F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F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F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F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F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F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F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E7F52E7C</Template>
  <TotalTime>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1</cp:revision>
  <dcterms:created xsi:type="dcterms:W3CDTF">2013-08-27T12:25:00Z</dcterms:created>
  <dcterms:modified xsi:type="dcterms:W3CDTF">2013-08-27T12:29:00Z</dcterms:modified>
</cp:coreProperties>
</file>
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654" w:rsidRDefault="00280654" w:rsidP="00280654">
      <w:pPr>
        <w:spacing w:line="240" w:lineRule="auto"/>
        <w:contextualSpacing/>
      </w:pPr>
      <w:r>
        <w:t xml:space="preserve">. </w:t>
      </w:r>
      <w:proofErr w:type="spellStart"/>
      <w:proofErr w:type="gramStart"/>
      <w:r>
        <w:t>reg</w:t>
      </w:r>
      <w:proofErr w:type="spellEnd"/>
      <w:proofErr w:type="gramEnd"/>
      <w:r>
        <w:t xml:space="preserve"> </w:t>
      </w:r>
      <w:proofErr w:type="spellStart"/>
      <w:r>
        <w:t>nii</w:t>
      </w:r>
      <w:proofErr w:type="spellEnd"/>
      <w:r>
        <w:t xml:space="preserve"> nii_1 nii_2 pca_10yr_tr_yield_1 pca_10yr_tr_yield_2 pca_bbb10yr_1 pca_bbb10yr_2, robust</w:t>
      </w:r>
    </w:p>
    <w:p w:rsidR="00280654" w:rsidRDefault="00280654" w:rsidP="00280654">
      <w:pPr>
        <w:spacing w:line="240" w:lineRule="auto"/>
        <w:contextualSpacing/>
      </w:pPr>
    </w:p>
    <w:p w:rsidR="00280654" w:rsidRDefault="00280654" w:rsidP="00280654">
      <w:pPr>
        <w:spacing w:line="240" w:lineRule="auto"/>
        <w:contextualSpacing/>
      </w:pPr>
      <w:r>
        <w:t xml:space="preserve">Linear regression                                      Number of </w:t>
      </w:r>
      <w:proofErr w:type="spellStart"/>
      <w:r>
        <w:t>obs</w:t>
      </w:r>
      <w:proofErr w:type="spellEnd"/>
      <w:r>
        <w:t xml:space="preserve"> =      12</w:t>
      </w:r>
    </w:p>
    <w:p w:rsidR="00280654" w:rsidRDefault="00280654" w:rsidP="00280654">
      <w:pPr>
        <w:spacing w:line="240" w:lineRule="auto"/>
        <w:contextualSpacing/>
      </w:pPr>
      <w:proofErr w:type="gramStart"/>
      <w:r>
        <w:t>F(</w:t>
      </w:r>
      <w:proofErr w:type="gramEnd"/>
      <w:r>
        <w:t xml:space="preserve">  6,     5) =  199.95</w:t>
      </w:r>
    </w:p>
    <w:p w:rsidR="00280654" w:rsidRDefault="00280654" w:rsidP="00280654">
      <w:pPr>
        <w:spacing w:line="240" w:lineRule="auto"/>
        <w:contextualSpacing/>
      </w:pPr>
      <w:proofErr w:type="spellStart"/>
      <w:r>
        <w:t>Prob</w:t>
      </w:r>
      <w:proofErr w:type="spellEnd"/>
      <w:r>
        <w:t xml:space="preserve"> &gt; F      </w:t>
      </w:r>
      <w:proofErr w:type="gramStart"/>
      <w:r>
        <w:t>=  0.0000</w:t>
      </w:r>
      <w:proofErr w:type="gramEnd"/>
    </w:p>
    <w:p w:rsidR="00280654" w:rsidRDefault="00280654" w:rsidP="00280654">
      <w:pPr>
        <w:spacing w:line="240" w:lineRule="auto"/>
        <w:contextualSpacing/>
      </w:pPr>
      <w:r>
        <w:t xml:space="preserve">R-squared     </w:t>
      </w:r>
      <w:proofErr w:type="gramStart"/>
      <w:r>
        <w:t>=  0.9797</w:t>
      </w:r>
      <w:proofErr w:type="gramEnd"/>
    </w:p>
    <w:p w:rsidR="00280654" w:rsidRDefault="00280654" w:rsidP="00280654">
      <w:pPr>
        <w:spacing w:line="240" w:lineRule="auto"/>
        <w:contextualSpacing/>
      </w:pPr>
      <w:r>
        <w:t xml:space="preserve">Root MSE      </w:t>
      </w:r>
      <w:proofErr w:type="gramStart"/>
      <w:r>
        <w:t>=  4.0e</w:t>
      </w:r>
      <w:proofErr w:type="gramEnd"/>
      <w:r>
        <w:t>-05</w:t>
      </w:r>
    </w:p>
    <w:p w:rsidR="00280654" w:rsidRDefault="00280654" w:rsidP="00280654">
      <w:pPr>
        <w:spacing w:line="240" w:lineRule="auto"/>
        <w:contextualSpacing/>
      </w:pPr>
    </w:p>
    <w:p w:rsidR="00280654" w:rsidRDefault="00280654" w:rsidP="00280654">
      <w:pPr>
        <w:spacing w:line="240" w:lineRule="auto"/>
        <w:contextualSpacing/>
      </w:pPr>
    </w:p>
    <w:p w:rsidR="00280654" w:rsidRDefault="00280654" w:rsidP="00280654">
      <w:pPr>
        <w:spacing w:line="240" w:lineRule="auto"/>
        <w:contextualSpacing/>
      </w:pPr>
      <w:r>
        <w:t>Robust</w:t>
      </w:r>
    </w:p>
    <w:p w:rsidR="00280654" w:rsidRDefault="00280654" w:rsidP="00280654">
      <w:pPr>
        <w:spacing w:line="240" w:lineRule="auto"/>
        <w:contextualSpacing/>
      </w:pPr>
      <w:proofErr w:type="spellStart"/>
      <w:proofErr w:type="gramStart"/>
      <w:r>
        <w:t>nii</w:t>
      </w:r>
      <w:proofErr w:type="spellEnd"/>
      <w:proofErr w:type="gramEnd"/>
      <w:r>
        <w:t xml:space="preserve">       </w:t>
      </w:r>
      <w:proofErr w:type="spellStart"/>
      <w:r>
        <w:t>Coef</w:t>
      </w:r>
      <w:proofErr w:type="spellEnd"/>
      <w:r>
        <w:t xml:space="preserve">.   Std. Err.      </w:t>
      </w:r>
      <w:proofErr w:type="gramStart"/>
      <w:r>
        <w:t>t</w:t>
      </w:r>
      <w:proofErr w:type="gramEnd"/>
      <w:r>
        <w:t xml:space="preserve">    P&gt;t     [95% Conf. Interval]</w:t>
      </w:r>
    </w:p>
    <w:p w:rsidR="00280654" w:rsidRDefault="00280654" w:rsidP="00280654">
      <w:pPr>
        <w:spacing w:line="240" w:lineRule="auto"/>
        <w:contextualSpacing/>
      </w:pPr>
    </w:p>
    <w:p w:rsidR="00280654" w:rsidRDefault="00280654" w:rsidP="00280654">
      <w:pPr>
        <w:spacing w:line="240" w:lineRule="auto"/>
        <w:contextualSpacing/>
      </w:pPr>
      <w:r>
        <w:t>nii_1    .9072634   .1911112     4.75   0.005     .4159963     1.39853</w:t>
      </w:r>
    </w:p>
    <w:p w:rsidR="00280654" w:rsidRDefault="00280654" w:rsidP="00280654">
      <w:pPr>
        <w:spacing w:line="240" w:lineRule="auto"/>
        <w:contextualSpacing/>
      </w:pPr>
      <w:r>
        <w:t>nii_2    .1896054   .1653099     1.15   0.303    -.2353372     .614548</w:t>
      </w:r>
    </w:p>
    <w:p w:rsidR="00280654" w:rsidRDefault="00280654" w:rsidP="00280654">
      <w:pPr>
        <w:spacing w:line="240" w:lineRule="auto"/>
        <w:contextualSpacing/>
      </w:pPr>
      <w:r>
        <w:t>pca_10yr_tr_yield_1   -.0000915   .0001894    -0.48   0.650    -.0005784    .0003955</w:t>
      </w:r>
    </w:p>
    <w:p w:rsidR="00280654" w:rsidRDefault="00280654" w:rsidP="00280654">
      <w:pPr>
        <w:spacing w:line="240" w:lineRule="auto"/>
        <w:contextualSpacing/>
      </w:pPr>
      <w:r>
        <w:t>pca_10yr_tr_yield_2     .000356   .0001463     2.43   0.059    -.0000201    .0007322</w:t>
      </w:r>
    </w:p>
    <w:p w:rsidR="00280654" w:rsidRDefault="00280654" w:rsidP="00280654">
      <w:pPr>
        <w:spacing w:line="240" w:lineRule="auto"/>
        <w:contextualSpacing/>
      </w:pPr>
      <w:r>
        <w:t>pca_bbb10yr_1    .0001008   .0005387     0.19   0.859    -.0012839    .0014855</w:t>
      </w:r>
    </w:p>
    <w:p w:rsidR="00280654" w:rsidRDefault="00280654" w:rsidP="00280654">
      <w:pPr>
        <w:spacing w:line="240" w:lineRule="auto"/>
        <w:contextualSpacing/>
      </w:pPr>
      <w:r>
        <w:t>pca_bbb10yr_2   -.0004182   .0001152    -3.63   0.015    -.0007143   -.0001222</w:t>
      </w:r>
    </w:p>
    <w:p w:rsidR="00280654" w:rsidRDefault="00280654" w:rsidP="00280654">
      <w:pPr>
        <w:spacing w:line="240" w:lineRule="auto"/>
        <w:contextualSpacing/>
      </w:pPr>
      <w:r>
        <w:t>_cons   -.0000697   .0000513    -1.36   0.233    -.0002016    .0000622</w:t>
      </w:r>
    </w:p>
    <w:p w:rsidR="00280654" w:rsidRDefault="00280654" w:rsidP="00280654">
      <w:pPr>
        <w:spacing w:line="240" w:lineRule="auto"/>
        <w:contextualSpacing/>
      </w:pPr>
    </w:p>
    <w:p w:rsidR="00280654" w:rsidRDefault="00280654" w:rsidP="00280654">
      <w:pPr>
        <w:spacing w:line="240" w:lineRule="auto"/>
        <w:contextualSpacing/>
      </w:pPr>
    </w:p>
    <w:p w:rsidR="00280654" w:rsidRDefault="00280654" w:rsidP="00280654">
      <w:pPr>
        <w:spacing w:line="240" w:lineRule="auto"/>
        <w:contextualSpacing/>
      </w:pPr>
      <w:r>
        <w:t xml:space="preserve">. </w:t>
      </w:r>
      <w:proofErr w:type="spellStart"/>
      <w:proofErr w:type="gramStart"/>
      <w:r>
        <w:t>reg</w:t>
      </w:r>
      <w:proofErr w:type="spellEnd"/>
      <w:proofErr w:type="gramEnd"/>
      <w:r>
        <w:t xml:space="preserve"> </w:t>
      </w:r>
      <w:proofErr w:type="spellStart"/>
      <w:r>
        <w:t>nii</w:t>
      </w:r>
      <w:proofErr w:type="spellEnd"/>
      <w:r>
        <w:t xml:space="preserve"> nii_1 usgdp_1 usgdp_2 usgdp_3 usgdp_4 pca_sp500_1 pca_sp500_2, robust</w:t>
      </w:r>
    </w:p>
    <w:p w:rsidR="00280654" w:rsidRDefault="00280654" w:rsidP="00280654">
      <w:pPr>
        <w:spacing w:line="240" w:lineRule="auto"/>
        <w:contextualSpacing/>
      </w:pPr>
    </w:p>
    <w:p w:rsidR="00280654" w:rsidRDefault="00280654" w:rsidP="00280654">
      <w:pPr>
        <w:spacing w:line="240" w:lineRule="auto"/>
        <w:contextualSpacing/>
      </w:pPr>
      <w:r>
        <w:t xml:space="preserve">Linear regression                                      Number of </w:t>
      </w:r>
      <w:proofErr w:type="spellStart"/>
      <w:r>
        <w:t>obs</w:t>
      </w:r>
      <w:proofErr w:type="spellEnd"/>
      <w:r>
        <w:t xml:space="preserve"> =      14</w:t>
      </w:r>
    </w:p>
    <w:p w:rsidR="00280654" w:rsidRDefault="00280654" w:rsidP="00280654">
      <w:pPr>
        <w:spacing w:line="240" w:lineRule="auto"/>
        <w:contextualSpacing/>
      </w:pPr>
      <w:proofErr w:type="gramStart"/>
      <w:r>
        <w:t>F(</w:t>
      </w:r>
      <w:proofErr w:type="gramEnd"/>
      <w:r>
        <w:t xml:space="preserve">  7,     6) =    4.56</w:t>
      </w:r>
    </w:p>
    <w:p w:rsidR="00280654" w:rsidRDefault="00280654" w:rsidP="00280654">
      <w:pPr>
        <w:spacing w:line="240" w:lineRule="auto"/>
        <w:contextualSpacing/>
      </w:pPr>
      <w:proofErr w:type="spellStart"/>
      <w:r>
        <w:t>Prob</w:t>
      </w:r>
      <w:proofErr w:type="spellEnd"/>
      <w:r>
        <w:t xml:space="preserve"> &gt; F      </w:t>
      </w:r>
      <w:proofErr w:type="gramStart"/>
      <w:r>
        <w:t>=  0.0418</w:t>
      </w:r>
      <w:proofErr w:type="gramEnd"/>
    </w:p>
    <w:p w:rsidR="00280654" w:rsidRDefault="00280654" w:rsidP="00280654">
      <w:pPr>
        <w:spacing w:line="240" w:lineRule="auto"/>
        <w:contextualSpacing/>
      </w:pPr>
      <w:r>
        <w:t xml:space="preserve">R-squared     </w:t>
      </w:r>
      <w:proofErr w:type="gramStart"/>
      <w:r>
        <w:t>=  0.6953</w:t>
      </w:r>
      <w:proofErr w:type="gramEnd"/>
    </w:p>
    <w:p w:rsidR="00280654" w:rsidRDefault="00280654" w:rsidP="00280654">
      <w:pPr>
        <w:spacing w:line="240" w:lineRule="auto"/>
        <w:contextualSpacing/>
      </w:pPr>
      <w:r>
        <w:t xml:space="preserve">Root MSE      </w:t>
      </w:r>
      <w:proofErr w:type="gramStart"/>
      <w:r>
        <w:t>=  .</w:t>
      </w:r>
      <w:proofErr w:type="gramEnd"/>
      <w:r>
        <w:t>00016</w:t>
      </w:r>
    </w:p>
    <w:p w:rsidR="00280654" w:rsidRDefault="00280654" w:rsidP="00280654">
      <w:pPr>
        <w:spacing w:line="240" w:lineRule="auto"/>
        <w:contextualSpacing/>
      </w:pPr>
    </w:p>
    <w:p w:rsidR="00280654" w:rsidRDefault="00280654" w:rsidP="00280654">
      <w:pPr>
        <w:spacing w:line="240" w:lineRule="auto"/>
        <w:contextualSpacing/>
      </w:pPr>
    </w:p>
    <w:p w:rsidR="00280654" w:rsidRDefault="00280654" w:rsidP="00280654">
      <w:pPr>
        <w:spacing w:line="240" w:lineRule="auto"/>
        <w:contextualSpacing/>
      </w:pPr>
      <w:r>
        <w:t>Robust</w:t>
      </w:r>
    </w:p>
    <w:p w:rsidR="00280654" w:rsidRDefault="00280654" w:rsidP="00280654">
      <w:pPr>
        <w:spacing w:line="240" w:lineRule="auto"/>
        <w:contextualSpacing/>
      </w:pPr>
      <w:proofErr w:type="spellStart"/>
      <w:proofErr w:type="gramStart"/>
      <w:r>
        <w:t>nii</w:t>
      </w:r>
      <w:proofErr w:type="spellEnd"/>
      <w:proofErr w:type="gramEnd"/>
      <w:r>
        <w:t xml:space="preserve">       </w:t>
      </w:r>
      <w:proofErr w:type="spellStart"/>
      <w:r>
        <w:t>Coef</w:t>
      </w:r>
      <w:proofErr w:type="spellEnd"/>
      <w:r>
        <w:t xml:space="preserve">.   Std. Err.      </w:t>
      </w:r>
      <w:proofErr w:type="gramStart"/>
      <w:r>
        <w:t>t</w:t>
      </w:r>
      <w:proofErr w:type="gramEnd"/>
      <w:r>
        <w:t xml:space="preserve">    P&gt;t     [95% Conf. Interval]</w:t>
      </w:r>
    </w:p>
    <w:p w:rsidR="00280654" w:rsidRDefault="00280654" w:rsidP="00280654">
      <w:pPr>
        <w:spacing w:line="240" w:lineRule="auto"/>
        <w:contextualSpacing/>
      </w:pPr>
    </w:p>
    <w:p w:rsidR="00280654" w:rsidRDefault="00280654" w:rsidP="00280654">
      <w:pPr>
        <w:spacing w:line="240" w:lineRule="auto"/>
        <w:contextualSpacing/>
      </w:pPr>
      <w:r>
        <w:t>nii_1    .1354096   .0667105     2.03   0.089    -.0278251    .2986442</w:t>
      </w:r>
    </w:p>
    <w:p w:rsidR="00280654" w:rsidRDefault="00280654" w:rsidP="00280654">
      <w:pPr>
        <w:spacing w:line="240" w:lineRule="auto"/>
        <w:contextualSpacing/>
      </w:pPr>
      <w:r>
        <w:t>usgdp_1    .0000181   .0000344     0.53   0.618    -.0000661    .0001022</w:t>
      </w:r>
    </w:p>
    <w:p w:rsidR="00280654" w:rsidRDefault="00280654" w:rsidP="00280654">
      <w:pPr>
        <w:spacing w:line="240" w:lineRule="auto"/>
        <w:contextualSpacing/>
      </w:pPr>
      <w:r>
        <w:t>usgdp_2    .0000473    .000046     1.03   0.343    -.0000651    .0001598</w:t>
      </w:r>
    </w:p>
    <w:p w:rsidR="00280654" w:rsidRDefault="00280654" w:rsidP="00280654">
      <w:pPr>
        <w:spacing w:line="240" w:lineRule="auto"/>
        <w:contextualSpacing/>
      </w:pPr>
      <w:r>
        <w:t>usgdp_3   -.0000226    .000038    -0.59   0.574    -.0001157    .0000705</w:t>
      </w:r>
    </w:p>
    <w:p w:rsidR="00280654" w:rsidRDefault="00280654" w:rsidP="00280654">
      <w:pPr>
        <w:spacing w:line="240" w:lineRule="auto"/>
        <w:contextualSpacing/>
      </w:pPr>
      <w:r>
        <w:t>usgdp_4    .0000601   .0000308     1.95   0.099    -.0000153    .0001355</w:t>
      </w:r>
    </w:p>
    <w:p w:rsidR="00280654" w:rsidRDefault="00280654" w:rsidP="00280654">
      <w:pPr>
        <w:spacing w:line="240" w:lineRule="auto"/>
        <w:contextualSpacing/>
      </w:pPr>
      <w:r>
        <w:t>pca_sp500_1    .0004718   .0011861     0.40   0.705    -.0024304     .003374</w:t>
      </w:r>
    </w:p>
    <w:p w:rsidR="00280654" w:rsidRDefault="00280654" w:rsidP="00280654">
      <w:pPr>
        <w:spacing w:line="240" w:lineRule="auto"/>
        <w:contextualSpacing/>
      </w:pPr>
      <w:r>
        <w:t>pca_sp500_2   -.0019413   .0018544    -1.05   0.335    -.0064789    .0025962</w:t>
      </w:r>
    </w:p>
    <w:p w:rsidR="00280654" w:rsidRDefault="00280654" w:rsidP="00280654">
      <w:pPr>
        <w:spacing w:line="240" w:lineRule="auto"/>
        <w:contextualSpacing/>
      </w:pPr>
      <w:r>
        <w:t>_cons    .0003864   .0001606     2.41   0.053    -6.57e-06    .0007793</w:t>
      </w:r>
    </w:p>
    <w:p w:rsidR="00280654" w:rsidRDefault="00280654" w:rsidP="00280654">
      <w:pPr>
        <w:spacing w:line="240" w:lineRule="auto"/>
        <w:contextualSpacing/>
      </w:pPr>
    </w:p>
    <w:p w:rsidR="00280654" w:rsidRDefault="00280654" w:rsidP="00280654">
      <w:pPr>
        <w:spacing w:line="240" w:lineRule="auto"/>
        <w:contextualSpacing/>
      </w:pPr>
    </w:p>
    <w:p w:rsidR="00280654" w:rsidRDefault="00280654">
      <w:r>
        <w:br w:type="page"/>
      </w:r>
    </w:p>
    <w:p w:rsidR="00280654" w:rsidRDefault="00280654" w:rsidP="00280654">
      <w:pPr>
        <w:spacing w:line="240" w:lineRule="auto"/>
        <w:contextualSpacing/>
      </w:pPr>
      <w:r>
        <w:lastRenderedPageBreak/>
        <w:t xml:space="preserve">. </w:t>
      </w:r>
      <w:proofErr w:type="spellStart"/>
      <w:proofErr w:type="gramStart"/>
      <w:r>
        <w:t>reg</w:t>
      </w:r>
      <w:proofErr w:type="spellEnd"/>
      <w:proofErr w:type="gramEnd"/>
      <w:r>
        <w:t xml:space="preserve"> </w:t>
      </w:r>
      <w:proofErr w:type="spellStart"/>
      <w:r>
        <w:t>nii</w:t>
      </w:r>
      <w:proofErr w:type="spellEnd"/>
      <w:r>
        <w:t xml:space="preserve"> nii_1 la_gdp_1 la_gdp_2 la_gdp_3 la_gdp_4 la_gdp_5 la_gdp_6 la_gdp_7, robust</w:t>
      </w:r>
    </w:p>
    <w:p w:rsidR="00280654" w:rsidRDefault="00280654" w:rsidP="00280654">
      <w:pPr>
        <w:spacing w:line="240" w:lineRule="auto"/>
        <w:contextualSpacing/>
      </w:pPr>
    </w:p>
    <w:p w:rsidR="00280654" w:rsidRDefault="00280654" w:rsidP="00280654">
      <w:pPr>
        <w:spacing w:line="240" w:lineRule="auto"/>
        <w:contextualSpacing/>
      </w:pPr>
      <w:r>
        <w:t xml:space="preserve">Linear regression                                      Number of </w:t>
      </w:r>
      <w:proofErr w:type="spellStart"/>
      <w:r>
        <w:t>obs</w:t>
      </w:r>
      <w:proofErr w:type="spellEnd"/>
      <w:r>
        <w:t xml:space="preserve"> =      14</w:t>
      </w:r>
    </w:p>
    <w:p w:rsidR="00280654" w:rsidRDefault="00280654" w:rsidP="00280654">
      <w:pPr>
        <w:spacing w:line="240" w:lineRule="auto"/>
        <w:contextualSpacing/>
      </w:pPr>
      <w:proofErr w:type="gramStart"/>
      <w:r>
        <w:t>F(</w:t>
      </w:r>
      <w:proofErr w:type="gramEnd"/>
      <w:r>
        <w:t xml:space="preserve">  8,     5) =   15.93</w:t>
      </w:r>
    </w:p>
    <w:p w:rsidR="00280654" w:rsidRDefault="00280654" w:rsidP="00280654">
      <w:pPr>
        <w:spacing w:line="240" w:lineRule="auto"/>
        <w:contextualSpacing/>
      </w:pPr>
      <w:proofErr w:type="spellStart"/>
      <w:r>
        <w:t>Prob</w:t>
      </w:r>
      <w:proofErr w:type="spellEnd"/>
      <w:r>
        <w:t xml:space="preserve"> &gt; F      </w:t>
      </w:r>
      <w:proofErr w:type="gramStart"/>
      <w:r>
        <w:t>=  0.0037</w:t>
      </w:r>
      <w:proofErr w:type="gramEnd"/>
    </w:p>
    <w:p w:rsidR="00280654" w:rsidRDefault="00280654" w:rsidP="00280654">
      <w:pPr>
        <w:spacing w:line="240" w:lineRule="auto"/>
        <w:contextualSpacing/>
      </w:pPr>
      <w:r>
        <w:t xml:space="preserve">R-squared     </w:t>
      </w:r>
      <w:proofErr w:type="gramStart"/>
      <w:r>
        <w:t>=  0.8603</w:t>
      </w:r>
      <w:proofErr w:type="gramEnd"/>
    </w:p>
    <w:p w:rsidR="00280654" w:rsidRDefault="00280654" w:rsidP="00280654">
      <w:pPr>
        <w:spacing w:line="240" w:lineRule="auto"/>
        <w:contextualSpacing/>
      </w:pPr>
      <w:r>
        <w:t xml:space="preserve">Root MSE      </w:t>
      </w:r>
      <w:proofErr w:type="gramStart"/>
      <w:r>
        <w:t>=  .</w:t>
      </w:r>
      <w:proofErr w:type="gramEnd"/>
      <w:r>
        <w:t>00012</w:t>
      </w:r>
    </w:p>
    <w:p w:rsidR="00280654" w:rsidRDefault="00280654" w:rsidP="00280654">
      <w:pPr>
        <w:spacing w:line="240" w:lineRule="auto"/>
        <w:contextualSpacing/>
      </w:pPr>
    </w:p>
    <w:p w:rsidR="00280654" w:rsidRDefault="00280654" w:rsidP="00280654">
      <w:pPr>
        <w:spacing w:line="240" w:lineRule="auto"/>
        <w:contextualSpacing/>
      </w:pPr>
    </w:p>
    <w:p w:rsidR="00280654" w:rsidRDefault="00280654" w:rsidP="00280654">
      <w:pPr>
        <w:spacing w:line="240" w:lineRule="auto"/>
        <w:contextualSpacing/>
      </w:pPr>
      <w:r>
        <w:t>Robust</w:t>
      </w:r>
    </w:p>
    <w:p w:rsidR="00280654" w:rsidRDefault="00280654" w:rsidP="00280654">
      <w:pPr>
        <w:spacing w:line="240" w:lineRule="auto"/>
        <w:contextualSpacing/>
      </w:pPr>
      <w:proofErr w:type="spellStart"/>
      <w:proofErr w:type="gramStart"/>
      <w:r>
        <w:t>nii</w:t>
      </w:r>
      <w:proofErr w:type="spellEnd"/>
      <w:proofErr w:type="gramEnd"/>
      <w:r>
        <w:t xml:space="preserve">       </w:t>
      </w:r>
      <w:proofErr w:type="spellStart"/>
      <w:r>
        <w:t>Coef</w:t>
      </w:r>
      <w:proofErr w:type="spellEnd"/>
      <w:r>
        <w:t xml:space="preserve">.   Std. Err.      </w:t>
      </w:r>
      <w:proofErr w:type="gramStart"/>
      <w:r>
        <w:t>t</w:t>
      </w:r>
      <w:proofErr w:type="gramEnd"/>
      <w:r>
        <w:t xml:space="preserve">    P&gt;t     [95% Conf. Interval]</w:t>
      </w:r>
    </w:p>
    <w:p w:rsidR="00280654" w:rsidRDefault="00280654" w:rsidP="00280654">
      <w:pPr>
        <w:spacing w:line="240" w:lineRule="auto"/>
        <w:contextualSpacing/>
      </w:pPr>
    </w:p>
    <w:p w:rsidR="00280654" w:rsidRDefault="00280654" w:rsidP="00280654">
      <w:pPr>
        <w:spacing w:line="240" w:lineRule="auto"/>
        <w:contextualSpacing/>
      </w:pPr>
      <w:r>
        <w:t>nii_1    .0835668   .0463828     1.80   0.131     -.035664    .2027977</w:t>
      </w:r>
    </w:p>
    <w:p w:rsidR="00280654" w:rsidRDefault="00280654" w:rsidP="00280654">
      <w:pPr>
        <w:spacing w:line="240" w:lineRule="auto"/>
        <w:contextualSpacing/>
      </w:pPr>
      <w:r>
        <w:t>la_gdp_1   -4.74e-06   6.95e-06    -0.68   0.526    -.0000226    .0000131</w:t>
      </w:r>
    </w:p>
    <w:p w:rsidR="00280654" w:rsidRDefault="00280654" w:rsidP="00280654">
      <w:pPr>
        <w:spacing w:line="240" w:lineRule="auto"/>
        <w:contextualSpacing/>
      </w:pPr>
      <w:r>
        <w:t>la_gdp_2   -.0000192   5.70e-06    -3.36   0.020    -.0000338   -4.52e-06</w:t>
      </w:r>
    </w:p>
    <w:p w:rsidR="00280654" w:rsidRDefault="00280654" w:rsidP="00280654">
      <w:pPr>
        <w:spacing w:line="240" w:lineRule="auto"/>
        <w:contextualSpacing/>
      </w:pPr>
      <w:r>
        <w:t>la_gdp_3   -.0000175   9.45e-06    -1.85   0.124    -.0000418    6.81e-06</w:t>
      </w:r>
    </w:p>
    <w:p w:rsidR="00280654" w:rsidRDefault="00280654" w:rsidP="00280654">
      <w:pPr>
        <w:spacing w:line="240" w:lineRule="auto"/>
        <w:contextualSpacing/>
      </w:pPr>
      <w:r>
        <w:t>la_gdp_4   -.0000438   7.32e-06    -5.98   0.002    -.0000626    -.000025</w:t>
      </w:r>
    </w:p>
    <w:p w:rsidR="00280654" w:rsidRDefault="00280654" w:rsidP="00280654">
      <w:pPr>
        <w:spacing w:line="240" w:lineRule="auto"/>
        <w:contextualSpacing/>
      </w:pPr>
      <w:proofErr w:type="gramStart"/>
      <w:r>
        <w:t>la_gdp_5</w:t>
      </w:r>
      <w:proofErr w:type="gramEnd"/>
      <w:r>
        <w:t xml:space="preserve">    2.59e-06   5.50e-06     0.47   0.657    -.0000115    .0000167</w:t>
      </w:r>
    </w:p>
    <w:p w:rsidR="00280654" w:rsidRDefault="00280654" w:rsidP="00280654">
      <w:pPr>
        <w:spacing w:line="240" w:lineRule="auto"/>
        <w:contextualSpacing/>
      </w:pPr>
      <w:r>
        <w:t>la_gdp_6   -.0000248   8.68e-06    -2.86   0.036    -.0000471   -2.47e-06</w:t>
      </w:r>
    </w:p>
    <w:p w:rsidR="00280654" w:rsidRDefault="00280654" w:rsidP="00280654">
      <w:pPr>
        <w:spacing w:line="240" w:lineRule="auto"/>
        <w:contextualSpacing/>
      </w:pPr>
      <w:proofErr w:type="gramStart"/>
      <w:r>
        <w:t>la_gdp_7</w:t>
      </w:r>
      <w:proofErr w:type="gramEnd"/>
      <w:r>
        <w:t xml:space="preserve">    9.14e-07   7.31e-06     0.12   0.905    -.0000179    .0000197</w:t>
      </w:r>
    </w:p>
    <w:p w:rsidR="00280654" w:rsidRDefault="00280654" w:rsidP="00280654">
      <w:pPr>
        <w:spacing w:line="240" w:lineRule="auto"/>
        <w:contextualSpacing/>
      </w:pPr>
      <w:r>
        <w:t>_cons    .0010328   .0001071     9.64   0.000     .0007575    .0013082</w:t>
      </w:r>
    </w:p>
    <w:p w:rsidR="00280654" w:rsidRDefault="00280654" w:rsidP="00280654">
      <w:pPr>
        <w:spacing w:line="240" w:lineRule="auto"/>
        <w:contextualSpacing/>
      </w:pPr>
    </w:p>
    <w:p w:rsidR="00280654" w:rsidRDefault="00280654" w:rsidP="00280654">
      <w:pPr>
        <w:spacing w:line="240" w:lineRule="auto"/>
        <w:contextualSpacing/>
      </w:pPr>
    </w:p>
    <w:p w:rsidR="00280654" w:rsidRDefault="00280654" w:rsidP="00280654">
      <w:pPr>
        <w:spacing w:line="240" w:lineRule="auto"/>
        <w:contextualSpacing/>
      </w:pPr>
      <w:r>
        <w:t xml:space="preserve">. </w:t>
      </w:r>
      <w:proofErr w:type="spellStart"/>
      <w:proofErr w:type="gramStart"/>
      <w:r>
        <w:t>reg</w:t>
      </w:r>
      <w:proofErr w:type="spellEnd"/>
      <w:proofErr w:type="gramEnd"/>
      <w:r>
        <w:t xml:space="preserve"> </w:t>
      </w:r>
      <w:proofErr w:type="spellStart"/>
      <w:r>
        <w:t>nii</w:t>
      </w:r>
      <w:proofErr w:type="spellEnd"/>
      <w:r>
        <w:t xml:space="preserve"> nii_1 nii_2 nii_3 pca_3mo_tr_yield_1 pca_vix_1 pca_us_dpi_1, robust</w:t>
      </w:r>
    </w:p>
    <w:p w:rsidR="00280654" w:rsidRDefault="00280654" w:rsidP="00280654">
      <w:pPr>
        <w:spacing w:line="240" w:lineRule="auto"/>
        <w:contextualSpacing/>
      </w:pPr>
    </w:p>
    <w:p w:rsidR="00280654" w:rsidRDefault="00280654" w:rsidP="00280654">
      <w:pPr>
        <w:spacing w:line="240" w:lineRule="auto"/>
        <w:contextualSpacing/>
      </w:pPr>
      <w:r>
        <w:t xml:space="preserve">Linear regression                                      Number of </w:t>
      </w:r>
      <w:proofErr w:type="spellStart"/>
      <w:r>
        <w:t>obs</w:t>
      </w:r>
      <w:proofErr w:type="spellEnd"/>
      <w:r>
        <w:t xml:space="preserve"> =      12</w:t>
      </w:r>
    </w:p>
    <w:p w:rsidR="00280654" w:rsidRDefault="00280654" w:rsidP="00280654">
      <w:pPr>
        <w:spacing w:line="240" w:lineRule="auto"/>
        <w:contextualSpacing/>
      </w:pPr>
      <w:proofErr w:type="gramStart"/>
      <w:r>
        <w:t>F(</w:t>
      </w:r>
      <w:proofErr w:type="gramEnd"/>
      <w:r>
        <w:t xml:space="preserve">  6,     5) =  259.81</w:t>
      </w:r>
    </w:p>
    <w:p w:rsidR="00280654" w:rsidRDefault="00280654" w:rsidP="00280654">
      <w:pPr>
        <w:spacing w:line="240" w:lineRule="auto"/>
        <w:contextualSpacing/>
      </w:pPr>
      <w:proofErr w:type="spellStart"/>
      <w:r>
        <w:t>Prob</w:t>
      </w:r>
      <w:proofErr w:type="spellEnd"/>
      <w:r>
        <w:t xml:space="preserve"> &gt; F      </w:t>
      </w:r>
      <w:proofErr w:type="gramStart"/>
      <w:r>
        <w:t>=  0.0000</w:t>
      </w:r>
      <w:proofErr w:type="gramEnd"/>
    </w:p>
    <w:p w:rsidR="00280654" w:rsidRDefault="00280654" w:rsidP="00280654">
      <w:pPr>
        <w:spacing w:line="240" w:lineRule="auto"/>
        <w:contextualSpacing/>
      </w:pPr>
      <w:r>
        <w:t xml:space="preserve">R-squared     </w:t>
      </w:r>
      <w:proofErr w:type="gramStart"/>
      <w:r>
        <w:t>=  0.9884</w:t>
      </w:r>
      <w:proofErr w:type="gramEnd"/>
    </w:p>
    <w:p w:rsidR="00280654" w:rsidRDefault="00280654" w:rsidP="00280654">
      <w:pPr>
        <w:spacing w:line="240" w:lineRule="auto"/>
        <w:contextualSpacing/>
      </w:pPr>
      <w:r>
        <w:t xml:space="preserve">Root MSE      </w:t>
      </w:r>
      <w:proofErr w:type="gramStart"/>
      <w:r>
        <w:t>=  3.1e</w:t>
      </w:r>
      <w:proofErr w:type="gramEnd"/>
      <w:r>
        <w:t>-05</w:t>
      </w:r>
    </w:p>
    <w:p w:rsidR="00280654" w:rsidRDefault="00280654" w:rsidP="00280654">
      <w:pPr>
        <w:spacing w:line="240" w:lineRule="auto"/>
        <w:contextualSpacing/>
      </w:pPr>
    </w:p>
    <w:p w:rsidR="00280654" w:rsidRDefault="00280654" w:rsidP="00280654">
      <w:pPr>
        <w:spacing w:line="240" w:lineRule="auto"/>
        <w:contextualSpacing/>
      </w:pPr>
    </w:p>
    <w:p w:rsidR="00280654" w:rsidRDefault="00280654" w:rsidP="00280654">
      <w:pPr>
        <w:spacing w:line="240" w:lineRule="auto"/>
        <w:contextualSpacing/>
      </w:pPr>
      <w:r>
        <w:t>Robust</w:t>
      </w:r>
    </w:p>
    <w:p w:rsidR="00280654" w:rsidRDefault="00280654" w:rsidP="00280654">
      <w:pPr>
        <w:spacing w:line="240" w:lineRule="auto"/>
        <w:contextualSpacing/>
      </w:pPr>
      <w:proofErr w:type="spellStart"/>
      <w:proofErr w:type="gramStart"/>
      <w:r>
        <w:t>nii</w:t>
      </w:r>
      <w:proofErr w:type="spellEnd"/>
      <w:proofErr w:type="gramEnd"/>
      <w:r>
        <w:t xml:space="preserve">       </w:t>
      </w:r>
      <w:proofErr w:type="spellStart"/>
      <w:r>
        <w:t>Coef</w:t>
      </w:r>
      <w:proofErr w:type="spellEnd"/>
      <w:r>
        <w:t xml:space="preserve">.   Std. Err.      </w:t>
      </w:r>
      <w:proofErr w:type="gramStart"/>
      <w:r>
        <w:t>t</w:t>
      </w:r>
      <w:proofErr w:type="gramEnd"/>
      <w:r>
        <w:t xml:space="preserve">    P&gt;t     [95% Conf. Interval]</w:t>
      </w:r>
    </w:p>
    <w:p w:rsidR="00280654" w:rsidRDefault="00280654" w:rsidP="00280654">
      <w:pPr>
        <w:spacing w:line="240" w:lineRule="auto"/>
        <w:contextualSpacing/>
      </w:pPr>
    </w:p>
    <w:p w:rsidR="00280654" w:rsidRDefault="00280654" w:rsidP="00280654">
      <w:pPr>
        <w:spacing w:line="240" w:lineRule="auto"/>
        <w:contextualSpacing/>
      </w:pPr>
      <w:r>
        <w:t>nii_1    .5452667   .3626472     1.50   0.193    -.3869477    1.477481</w:t>
      </w:r>
    </w:p>
    <w:p w:rsidR="00280654" w:rsidRDefault="00280654" w:rsidP="00280654">
      <w:pPr>
        <w:spacing w:line="240" w:lineRule="auto"/>
        <w:contextualSpacing/>
      </w:pPr>
      <w:r>
        <w:t>nii_2    .4642821   .4004163     1.16   0.299    -.5650207    1.493585</w:t>
      </w:r>
    </w:p>
    <w:p w:rsidR="00280654" w:rsidRDefault="00280654" w:rsidP="00280654">
      <w:pPr>
        <w:spacing w:line="240" w:lineRule="auto"/>
        <w:contextualSpacing/>
      </w:pPr>
      <w:r>
        <w:t>nii_3      .08854   .1741763     0.51   0.633    -.3591944    .5362743</w:t>
      </w:r>
    </w:p>
    <w:p w:rsidR="00280654" w:rsidRDefault="00280654" w:rsidP="00280654">
      <w:pPr>
        <w:spacing w:line="240" w:lineRule="auto"/>
        <w:contextualSpacing/>
      </w:pPr>
      <w:r>
        <w:t>pca_3mo_tr_yield_1    -.000041   .0000489    -0.84   0.440    -.0001668    .0000848</w:t>
      </w:r>
    </w:p>
    <w:p w:rsidR="00280654" w:rsidRDefault="00280654" w:rsidP="00280654">
      <w:pPr>
        <w:spacing w:line="240" w:lineRule="auto"/>
        <w:contextualSpacing/>
      </w:pPr>
      <w:r>
        <w:t>pca_vix_1    .0000401   .0000329     1.22   0.277    -.0000444    .0001246</w:t>
      </w:r>
    </w:p>
    <w:p w:rsidR="00280654" w:rsidRDefault="00280654" w:rsidP="00280654">
      <w:pPr>
        <w:spacing w:line="240" w:lineRule="auto"/>
        <w:contextualSpacing/>
      </w:pPr>
      <w:r>
        <w:t>pca_us_dpi_1   -7.04e-06   2.88e-06    -2.44   0.058    -.0000145    3.63e-07</w:t>
      </w:r>
    </w:p>
    <w:p w:rsidR="00280654" w:rsidRDefault="00280654" w:rsidP="00280654">
      <w:pPr>
        <w:spacing w:line="240" w:lineRule="auto"/>
        <w:contextualSpacing/>
      </w:pPr>
      <w:r>
        <w:t>_cons   -.0000814   .0000556    -1.46   0.203    -.0002244    .0000615</w:t>
      </w:r>
    </w:p>
    <w:p w:rsidR="00280654" w:rsidRDefault="00280654" w:rsidP="00280654">
      <w:pPr>
        <w:spacing w:line="240" w:lineRule="auto"/>
        <w:contextualSpacing/>
      </w:pPr>
    </w:p>
    <w:p w:rsidR="00280654" w:rsidRDefault="00280654" w:rsidP="00280654">
      <w:pPr>
        <w:spacing w:line="240" w:lineRule="auto"/>
        <w:contextualSpacing/>
      </w:pPr>
    </w:p>
    <w:p w:rsidR="00280654" w:rsidRDefault="00280654">
      <w:r>
        <w:br w:type="page"/>
      </w:r>
    </w:p>
    <w:p w:rsidR="00280654" w:rsidRDefault="00280654" w:rsidP="00280654">
      <w:pPr>
        <w:spacing w:line="240" w:lineRule="auto"/>
        <w:contextualSpacing/>
      </w:pPr>
      <w:r>
        <w:lastRenderedPageBreak/>
        <w:t xml:space="preserve">. </w:t>
      </w:r>
      <w:proofErr w:type="spellStart"/>
      <w:proofErr w:type="gramStart"/>
      <w:r>
        <w:t>reg</w:t>
      </w:r>
      <w:proofErr w:type="spellEnd"/>
      <w:proofErr w:type="gramEnd"/>
      <w:r>
        <w:t xml:space="preserve"> </w:t>
      </w:r>
      <w:proofErr w:type="spellStart"/>
      <w:r>
        <w:t>nii</w:t>
      </w:r>
      <w:proofErr w:type="spellEnd"/>
      <w:r>
        <w:t xml:space="preserve"> nii_1 nii_2 nii_3 nii_4 pca_3mo_tr_yield_1 pca_vix_1 pca_us_dpi_1, robust</w:t>
      </w:r>
    </w:p>
    <w:p w:rsidR="00280654" w:rsidRDefault="00280654" w:rsidP="00280654">
      <w:pPr>
        <w:spacing w:line="240" w:lineRule="auto"/>
        <w:contextualSpacing/>
      </w:pPr>
    </w:p>
    <w:p w:rsidR="00280654" w:rsidRDefault="00280654" w:rsidP="00280654">
      <w:pPr>
        <w:spacing w:line="240" w:lineRule="auto"/>
        <w:contextualSpacing/>
      </w:pPr>
      <w:r>
        <w:t xml:space="preserve">Linear regression                                      Number of </w:t>
      </w:r>
      <w:proofErr w:type="spellStart"/>
      <w:r>
        <w:t>obs</w:t>
      </w:r>
      <w:proofErr w:type="spellEnd"/>
      <w:r>
        <w:t xml:space="preserve"> =      12</w:t>
      </w:r>
    </w:p>
    <w:p w:rsidR="00280654" w:rsidRDefault="00280654" w:rsidP="00280654">
      <w:pPr>
        <w:spacing w:line="240" w:lineRule="auto"/>
        <w:contextualSpacing/>
      </w:pPr>
      <w:proofErr w:type="gramStart"/>
      <w:r>
        <w:t>F(</w:t>
      </w:r>
      <w:proofErr w:type="gramEnd"/>
      <w:r>
        <w:t xml:space="preserve">  7,     4) =  408.30</w:t>
      </w:r>
    </w:p>
    <w:p w:rsidR="00280654" w:rsidRDefault="00280654" w:rsidP="00280654">
      <w:pPr>
        <w:spacing w:line="240" w:lineRule="auto"/>
        <w:contextualSpacing/>
      </w:pPr>
      <w:proofErr w:type="spellStart"/>
      <w:r>
        <w:t>Prob</w:t>
      </w:r>
      <w:proofErr w:type="spellEnd"/>
      <w:r>
        <w:t xml:space="preserve"> &gt; F      </w:t>
      </w:r>
      <w:proofErr w:type="gramStart"/>
      <w:r>
        <w:t>=  0.0000</w:t>
      </w:r>
      <w:proofErr w:type="gramEnd"/>
    </w:p>
    <w:p w:rsidR="00280654" w:rsidRDefault="00280654" w:rsidP="00280654">
      <w:pPr>
        <w:spacing w:line="240" w:lineRule="auto"/>
        <w:contextualSpacing/>
      </w:pPr>
      <w:r>
        <w:t xml:space="preserve">R-squared     </w:t>
      </w:r>
      <w:proofErr w:type="gramStart"/>
      <w:r>
        <w:t>=  0.9901</w:t>
      </w:r>
      <w:proofErr w:type="gramEnd"/>
    </w:p>
    <w:p w:rsidR="00280654" w:rsidRDefault="00280654" w:rsidP="00280654">
      <w:pPr>
        <w:spacing w:line="240" w:lineRule="auto"/>
        <w:contextualSpacing/>
      </w:pPr>
      <w:r>
        <w:t xml:space="preserve">Root MSE      </w:t>
      </w:r>
      <w:proofErr w:type="gramStart"/>
      <w:r>
        <w:t>=  3.1e</w:t>
      </w:r>
      <w:proofErr w:type="gramEnd"/>
      <w:r>
        <w:t>-05</w:t>
      </w:r>
    </w:p>
    <w:p w:rsidR="00280654" w:rsidRDefault="00280654" w:rsidP="00280654">
      <w:pPr>
        <w:spacing w:line="240" w:lineRule="auto"/>
        <w:contextualSpacing/>
      </w:pPr>
    </w:p>
    <w:p w:rsidR="00280654" w:rsidRDefault="00280654" w:rsidP="00280654">
      <w:pPr>
        <w:spacing w:line="240" w:lineRule="auto"/>
        <w:contextualSpacing/>
      </w:pPr>
    </w:p>
    <w:p w:rsidR="00280654" w:rsidRDefault="00280654" w:rsidP="00280654">
      <w:pPr>
        <w:spacing w:line="240" w:lineRule="auto"/>
        <w:contextualSpacing/>
      </w:pPr>
      <w:r>
        <w:t>Robust</w:t>
      </w:r>
    </w:p>
    <w:p w:rsidR="00280654" w:rsidRDefault="00280654" w:rsidP="00280654">
      <w:pPr>
        <w:spacing w:line="240" w:lineRule="auto"/>
        <w:contextualSpacing/>
      </w:pPr>
      <w:proofErr w:type="spellStart"/>
      <w:proofErr w:type="gramStart"/>
      <w:r>
        <w:t>nii</w:t>
      </w:r>
      <w:proofErr w:type="spellEnd"/>
      <w:proofErr w:type="gramEnd"/>
      <w:r>
        <w:t xml:space="preserve">       </w:t>
      </w:r>
      <w:proofErr w:type="spellStart"/>
      <w:r>
        <w:t>Coef</w:t>
      </w:r>
      <w:proofErr w:type="spellEnd"/>
      <w:r>
        <w:t xml:space="preserve">.   Std. Err.      </w:t>
      </w:r>
      <w:proofErr w:type="gramStart"/>
      <w:r>
        <w:t>t</w:t>
      </w:r>
      <w:proofErr w:type="gramEnd"/>
      <w:r>
        <w:t xml:space="preserve">    P&gt;t     [95% Conf. Interval]</w:t>
      </w:r>
    </w:p>
    <w:p w:rsidR="00280654" w:rsidRDefault="00280654" w:rsidP="00280654">
      <w:pPr>
        <w:spacing w:line="240" w:lineRule="auto"/>
        <w:contextualSpacing/>
      </w:pPr>
    </w:p>
    <w:p w:rsidR="00280654" w:rsidRDefault="00280654" w:rsidP="00280654">
      <w:pPr>
        <w:spacing w:line="240" w:lineRule="auto"/>
        <w:contextualSpacing/>
      </w:pPr>
      <w:r>
        <w:t>nii_1    .2506518   .4926712     0.51   0.638    -1.117223    1.618526</w:t>
      </w:r>
    </w:p>
    <w:p w:rsidR="00280654" w:rsidRDefault="00280654" w:rsidP="00280654">
      <w:pPr>
        <w:spacing w:line="240" w:lineRule="auto"/>
        <w:contextualSpacing/>
      </w:pPr>
      <w:r>
        <w:t>nii_2    .6128717   .4658516     1.32   0.259    -.6805398    1.906283</w:t>
      </w:r>
    </w:p>
    <w:p w:rsidR="00280654" w:rsidRDefault="00280654" w:rsidP="00280654">
      <w:pPr>
        <w:spacing w:line="240" w:lineRule="auto"/>
        <w:contextualSpacing/>
      </w:pPr>
      <w:r>
        <w:t>nii_3   -.3859232   .3689342    -1.05   0.355    -1.410249    .6384024</w:t>
      </w:r>
    </w:p>
    <w:p w:rsidR="00280654" w:rsidRDefault="00280654" w:rsidP="00280654">
      <w:pPr>
        <w:spacing w:line="240" w:lineRule="auto"/>
        <w:contextualSpacing/>
      </w:pPr>
      <w:r>
        <w:t>nii_4    .6700275   .5361511     1.25   0.280    -.8185667    2.158622</w:t>
      </w:r>
    </w:p>
    <w:p w:rsidR="00280654" w:rsidRDefault="00280654" w:rsidP="00280654">
      <w:pPr>
        <w:spacing w:line="240" w:lineRule="auto"/>
        <w:contextualSpacing/>
      </w:pPr>
      <w:r>
        <w:t>pca_3mo_tr_yield_1   -.0000232   .0000472    -0.49   0.649    -.0001542    .0001078</w:t>
      </w:r>
    </w:p>
    <w:p w:rsidR="00280654" w:rsidRDefault="00280654" w:rsidP="00280654">
      <w:pPr>
        <w:spacing w:line="240" w:lineRule="auto"/>
        <w:contextualSpacing/>
      </w:pPr>
      <w:r>
        <w:t>pca_vix_1    .0000658   .0000494     1.33   0.254    -.0000714    .0002029</w:t>
      </w:r>
    </w:p>
    <w:p w:rsidR="00280654" w:rsidRDefault="00280654" w:rsidP="00280654">
      <w:pPr>
        <w:spacing w:line="240" w:lineRule="auto"/>
        <w:contextualSpacing/>
      </w:pPr>
      <w:r>
        <w:t>pca_us_dpi_1   -2.14e-06   6.10e-06    -0.35   0.744    -.0000191    .0000148</w:t>
      </w:r>
    </w:p>
    <w:p w:rsidR="00280654" w:rsidRDefault="00280654" w:rsidP="00280654">
      <w:pPr>
        <w:spacing w:line="240" w:lineRule="auto"/>
        <w:contextualSpacing/>
      </w:pPr>
      <w:r>
        <w:t>_cons   -.0001314   .0000827    -1.59   0.187    -.0003609     .000098</w:t>
      </w:r>
    </w:p>
    <w:p w:rsidR="00280654" w:rsidRDefault="00280654" w:rsidP="00280654">
      <w:pPr>
        <w:spacing w:line="240" w:lineRule="auto"/>
        <w:contextualSpacing/>
      </w:pPr>
    </w:p>
    <w:p w:rsidR="00280654" w:rsidRDefault="00280654" w:rsidP="00280654">
      <w:pPr>
        <w:spacing w:line="240" w:lineRule="auto"/>
        <w:contextualSpacing/>
      </w:pPr>
    </w:p>
    <w:p w:rsidR="00280654" w:rsidRDefault="00280654" w:rsidP="00280654">
      <w:pPr>
        <w:spacing w:line="240" w:lineRule="auto"/>
        <w:contextualSpacing/>
      </w:pPr>
      <w:r>
        <w:t xml:space="preserve">. </w:t>
      </w:r>
      <w:proofErr w:type="spellStart"/>
      <w:proofErr w:type="gramStart"/>
      <w:r>
        <w:t>reg</w:t>
      </w:r>
      <w:proofErr w:type="spellEnd"/>
      <w:proofErr w:type="gramEnd"/>
      <w:r>
        <w:t xml:space="preserve"> </w:t>
      </w:r>
      <w:proofErr w:type="spellStart"/>
      <w:r>
        <w:t>nii</w:t>
      </w:r>
      <w:proofErr w:type="spellEnd"/>
      <w:r>
        <w:t xml:space="preserve"> nii_1 nii_2 pca_vix_1 pca_us_dpi_1 pca_hhub_nat_gas_1, robust</w:t>
      </w:r>
    </w:p>
    <w:p w:rsidR="00280654" w:rsidRDefault="00280654" w:rsidP="00280654">
      <w:pPr>
        <w:spacing w:line="240" w:lineRule="auto"/>
        <w:contextualSpacing/>
      </w:pPr>
    </w:p>
    <w:p w:rsidR="00280654" w:rsidRDefault="00280654" w:rsidP="00280654">
      <w:pPr>
        <w:spacing w:line="240" w:lineRule="auto"/>
        <w:contextualSpacing/>
      </w:pPr>
      <w:r>
        <w:t xml:space="preserve">Linear regression                                      Number of </w:t>
      </w:r>
      <w:proofErr w:type="spellStart"/>
      <w:r>
        <w:t>obs</w:t>
      </w:r>
      <w:proofErr w:type="spellEnd"/>
      <w:r>
        <w:t xml:space="preserve"> =      13</w:t>
      </w:r>
    </w:p>
    <w:p w:rsidR="00280654" w:rsidRDefault="00280654" w:rsidP="00280654">
      <w:pPr>
        <w:spacing w:line="240" w:lineRule="auto"/>
        <w:contextualSpacing/>
      </w:pPr>
      <w:proofErr w:type="gramStart"/>
      <w:r>
        <w:t>F(</w:t>
      </w:r>
      <w:proofErr w:type="gramEnd"/>
      <w:r>
        <w:t xml:space="preserve">  5,     7) =  443.99</w:t>
      </w:r>
    </w:p>
    <w:p w:rsidR="00280654" w:rsidRDefault="00280654" w:rsidP="00280654">
      <w:pPr>
        <w:spacing w:line="240" w:lineRule="auto"/>
        <w:contextualSpacing/>
      </w:pPr>
      <w:proofErr w:type="spellStart"/>
      <w:r>
        <w:t>Prob</w:t>
      </w:r>
      <w:proofErr w:type="spellEnd"/>
      <w:r>
        <w:t xml:space="preserve"> &gt; F      </w:t>
      </w:r>
      <w:proofErr w:type="gramStart"/>
      <w:r>
        <w:t>=  0.0000</w:t>
      </w:r>
      <w:proofErr w:type="gramEnd"/>
    </w:p>
    <w:p w:rsidR="00280654" w:rsidRDefault="00280654" w:rsidP="00280654">
      <w:pPr>
        <w:spacing w:line="240" w:lineRule="auto"/>
        <w:contextualSpacing/>
      </w:pPr>
      <w:r>
        <w:t xml:space="preserve">R-squared     </w:t>
      </w:r>
      <w:proofErr w:type="gramStart"/>
      <w:r>
        <w:t>=  0.9844</w:t>
      </w:r>
      <w:proofErr w:type="gramEnd"/>
    </w:p>
    <w:p w:rsidR="00280654" w:rsidRDefault="00280654" w:rsidP="00280654">
      <w:pPr>
        <w:spacing w:line="240" w:lineRule="auto"/>
        <w:contextualSpacing/>
      </w:pPr>
      <w:r>
        <w:t xml:space="preserve">Root MSE      </w:t>
      </w:r>
      <w:proofErr w:type="gramStart"/>
      <w:r>
        <w:t>=  3.1e</w:t>
      </w:r>
      <w:proofErr w:type="gramEnd"/>
      <w:r>
        <w:t>-05</w:t>
      </w:r>
    </w:p>
    <w:p w:rsidR="00280654" w:rsidRDefault="00280654" w:rsidP="00280654">
      <w:pPr>
        <w:spacing w:line="240" w:lineRule="auto"/>
        <w:contextualSpacing/>
      </w:pPr>
    </w:p>
    <w:p w:rsidR="00280654" w:rsidRDefault="00280654" w:rsidP="00280654">
      <w:pPr>
        <w:spacing w:line="240" w:lineRule="auto"/>
        <w:contextualSpacing/>
      </w:pPr>
    </w:p>
    <w:p w:rsidR="00280654" w:rsidRDefault="00280654" w:rsidP="00280654">
      <w:pPr>
        <w:spacing w:line="240" w:lineRule="auto"/>
        <w:contextualSpacing/>
      </w:pPr>
      <w:r>
        <w:t>Robust</w:t>
      </w:r>
    </w:p>
    <w:p w:rsidR="00280654" w:rsidRDefault="00280654" w:rsidP="00280654">
      <w:pPr>
        <w:spacing w:line="240" w:lineRule="auto"/>
        <w:contextualSpacing/>
      </w:pPr>
      <w:proofErr w:type="spellStart"/>
      <w:proofErr w:type="gramStart"/>
      <w:r>
        <w:t>nii</w:t>
      </w:r>
      <w:proofErr w:type="spellEnd"/>
      <w:proofErr w:type="gramEnd"/>
      <w:r>
        <w:t xml:space="preserve">       </w:t>
      </w:r>
      <w:proofErr w:type="spellStart"/>
      <w:r>
        <w:t>Coef</w:t>
      </w:r>
      <w:proofErr w:type="spellEnd"/>
      <w:r>
        <w:t xml:space="preserve">.   Std. Err.      </w:t>
      </w:r>
      <w:proofErr w:type="gramStart"/>
      <w:r>
        <w:t>t</w:t>
      </w:r>
      <w:proofErr w:type="gramEnd"/>
      <w:r>
        <w:t xml:space="preserve">    P&gt;t     [95% Conf. Interval]</w:t>
      </w:r>
    </w:p>
    <w:p w:rsidR="00280654" w:rsidRDefault="00280654" w:rsidP="00280654">
      <w:pPr>
        <w:spacing w:line="240" w:lineRule="auto"/>
        <w:contextualSpacing/>
      </w:pPr>
    </w:p>
    <w:p w:rsidR="00280654" w:rsidRDefault="00280654" w:rsidP="00280654">
      <w:pPr>
        <w:spacing w:line="240" w:lineRule="auto"/>
        <w:contextualSpacing/>
      </w:pPr>
      <w:r>
        <w:t>nii_1    1.107332   .0848974    13.04   0.000     .9065818    1.308082</w:t>
      </w:r>
    </w:p>
    <w:p w:rsidR="00280654" w:rsidRDefault="00280654" w:rsidP="00280654">
      <w:pPr>
        <w:spacing w:line="240" w:lineRule="auto"/>
        <w:contextualSpacing/>
      </w:pPr>
      <w:r>
        <w:t>nii_2   -.0209226   .0065951    -3.17   0.016    -.0365175   -.0053278</w:t>
      </w:r>
    </w:p>
    <w:p w:rsidR="00280654" w:rsidRDefault="00280654" w:rsidP="00280654">
      <w:pPr>
        <w:spacing w:line="240" w:lineRule="auto"/>
        <w:contextualSpacing/>
      </w:pPr>
      <w:r>
        <w:t>pca_vix_1    .0000388   .0000314     1.24   0.256    -.0000354     .000113</w:t>
      </w:r>
    </w:p>
    <w:p w:rsidR="00280654" w:rsidRDefault="00280654" w:rsidP="00280654">
      <w:pPr>
        <w:spacing w:line="240" w:lineRule="auto"/>
        <w:contextualSpacing/>
      </w:pPr>
      <w:r>
        <w:t>pca_us_dpi_1   -8.29e-06   1.96e-06    -4.23   0.004    -.0000129   -3.66e-06</w:t>
      </w:r>
    </w:p>
    <w:p w:rsidR="00280654" w:rsidRDefault="00280654" w:rsidP="00280654">
      <w:pPr>
        <w:spacing w:line="240" w:lineRule="auto"/>
        <w:contextualSpacing/>
      </w:pPr>
      <w:r>
        <w:t>pca_hhub_nat_gas_1    .0000624   .0000599     1.04   0.332    -.0000792     .000204</w:t>
      </w:r>
    </w:p>
    <w:p w:rsidR="00280654" w:rsidRDefault="00280654" w:rsidP="00280654">
      <w:pPr>
        <w:spacing w:line="240" w:lineRule="auto"/>
        <w:contextualSpacing/>
      </w:pPr>
      <w:r>
        <w:t>_cons   -.0000566   .0000631    -0.90   0.399    -.0002058    .0000925</w:t>
      </w:r>
    </w:p>
    <w:p w:rsidR="00280654" w:rsidRDefault="00280654" w:rsidP="00280654">
      <w:pPr>
        <w:spacing w:line="240" w:lineRule="auto"/>
        <w:contextualSpacing/>
      </w:pPr>
    </w:p>
    <w:p w:rsidR="00280654" w:rsidRDefault="00280654" w:rsidP="00280654">
      <w:pPr>
        <w:spacing w:line="240" w:lineRule="auto"/>
        <w:contextualSpacing/>
      </w:pPr>
    </w:p>
    <w:p w:rsidR="00280654" w:rsidRDefault="00280654">
      <w:r>
        <w:br w:type="page"/>
      </w:r>
    </w:p>
    <w:p w:rsidR="00280654" w:rsidRDefault="00280654" w:rsidP="00280654">
      <w:pPr>
        <w:spacing w:line="240" w:lineRule="auto"/>
        <w:contextualSpacing/>
      </w:pPr>
      <w:r>
        <w:lastRenderedPageBreak/>
        <w:t xml:space="preserve">. </w:t>
      </w:r>
      <w:proofErr w:type="spellStart"/>
      <w:proofErr w:type="gramStart"/>
      <w:r>
        <w:t>reg</w:t>
      </w:r>
      <w:proofErr w:type="spellEnd"/>
      <w:proofErr w:type="gramEnd"/>
      <w:r>
        <w:t xml:space="preserve"> </w:t>
      </w:r>
      <w:proofErr w:type="spellStart"/>
      <w:r>
        <w:t>nii</w:t>
      </w:r>
      <w:proofErr w:type="spellEnd"/>
      <w:r>
        <w:t xml:space="preserve"> nii_1 nii_2 nii_3 pca_vix_1, robust</w:t>
      </w:r>
    </w:p>
    <w:p w:rsidR="00280654" w:rsidRDefault="00280654" w:rsidP="00280654">
      <w:pPr>
        <w:spacing w:line="240" w:lineRule="auto"/>
        <w:contextualSpacing/>
      </w:pPr>
    </w:p>
    <w:p w:rsidR="00280654" w:rsidRDefault="00280654" w:rsidP="00280654">
      <w:pPr>
        <w:spacing w:line="240" w:lineRule="auto"/>
        <w:contextualSpacing/>
      </w:pPr>
      <w:r>
        <w:t xml:space="preserve">Linear regression                                      Number of </w:t>
      </w:r>
      <w:proofErr w:type="spellStart"/>
      <w:r>
        <w:t>obs</w:t>
      </w:r>
      <w:proofErr w:type="spellEnd"/>
      <w:r>
        <w:t xml:space="preserve"> =      12</w:t>
      </w:r>
    </w:p>
    <w:p w:rsidR="00280654" w:rsidRDefault="00280654" w:rsidP="00280654">
      <w:pPr>
        <w:spacing w:line="240" w:lineRule="auto"/>
        <w:contextualSpacing/>
      </w:pPr>
      <w:proofErr w:type="gramStart"/>
      <w:r>
        <w:t>F(</w:t>
      </w:r>
      <w:proofErr w:type="gramEnd"/>
      <w:r>
        <w:t xml:space="preserve">  4,     7) =  366.67</w:t>
      </w:r>
    </w:p>
    <w:p w:rsidR="00280654" w:rsidRDefault="00280654" w:rsidP="00280654">
      <w:pPr>
        <w:spacing w:line="240" w:lineRule="auto"/>
        <w:contextualSpacing/>
      </w:pPr>
      <w:proofErr w:type="spellStart"/>
      <w:r>
        <w:t>Prob</w:t>
      </w:r>
      <w:proofErr w:type="spellEnd"/>
      <w:r>
        <w:t xml:space="preserve"> &gt; F      </w:t>
      </w:r>
      <w:proofErr w:type="gramStart"/>
      <w:r>
        <w:t>=  0.0000</w:t>
      </w:r>
      <w:proofErr w:type="gramEnd"/>
    </w:p>
    <w:p w:rsidR="00280654" w:rsidRDefault="00280654" w:rsidP="00280654">
      <w:pPr>
        <w:spacing w:line="240" w:lineRule="auto"/>
        <w:contextualSpacing/>
      </w:pPr>
      <w:r>
        <w:t xml:space="preserve">R-squared     </w:t>
      </w:r>
      <w:proofErr w:type="gramStart"/>
      <w:r>
        <w:t>=  0.9706</w:t>
      </w:r>
      <w:proofErr w:type="gramEnd"/>
    </w:p>
    <w:p w:rsidR="00280654" w:rsidRDefault="00280654" w:rsidP="00280654">
      <w:pPr>
        <w:spacing w:line="240" w:lineRule="auto"/>
        <w:contextualSpacing/>
      </w:pPr>
      <w:r>
        <w:t xml:space="preserve">Root MSE      </w:t>
      </w:r>
      <w:proofErr w:type="gramStart"/>
      <w:r>
        <w:t>=  4.1e</w:t>
      </w:r>
      <w:proofErr w:type="gramEnd"/>
      <w:r>
        <w:t>-05</w:t>
      </w:r>
    </w:p>
    <w:p w:rsidR="00280654" w:rsidRDefault="00280654" w:rsidP="00280654">
      <w:pPr>
        <w:spacing w:line="240" w:lineRule="auto"/>
        <w:contextualSpacing/>
      </w:pPr>
    </w:p>
    <w:p w:rsidR="00280654" w:rsidRDefault="00280654" w:rsidP="00280654">
      <w:pPr>
        <w:spacing w:line="240" w:lineRule="auto"/>
        <w:contextualSpacing/>
      </w:pPr>
    </w:p>
    <w:p w:rsidR="00280654" w:rsidRDefault="00280654" w:rsidP="00280654">
      <w:pPr>
        <w:spacing w:line="240" w:lineRule="auto"/>
        <w:contextualSpacing/>
      </w:pPr>
      <w:r>
        <w:t>Robust</w:t>
      </w:r>
    </w:p>
    <w:p w:rsidR="00280654" w:rsidRDefault="00280654" w:rsidP="00280654">
      <w:pPr>
        <w:spacing w:line="240" w:lineRule="auto"/>
        <w:contextualSpacing/>
      </w:pPr>
      <w:proofErr w:type="spellStart"/>
      <w:proofErr w:type="gramStart"/>
      <w:r>
        <w:t>nii</w:t>
      </w:r>
      <w:proofErr w:type="spellEnd"/>
      <w:proofErr w:type="gramEnd"/>
      <w:r>
        <w:t xml:space="preserve">       </w:t>
      </w:r>
      <w:proofErr w:type="spellStart"/>
      <w:r>
        <w:t>Coef</w:t>
      </w:r>
      <w:proofErr w:type="spellEnd"/>
      <w:r>
        <w:t xml:space="preserve">.   Std. Err.      </w:t>
      </w:r>
      <w:proofErr w:type="gramStart"/>
      <w:r>
        <w:t>t</w:t>
      </w:r>
      <w:proofErr w:type="gramEnd"/>
      <w:r>
        <w:t xml:space="preserve">    P&gt;t     [95% Conf. Interval]</w:t>
      </w:r>
    </w:p>
    <w:p w:rsidR="00280654" w:rsidRDefault="00280654" w:rsidP="00280654">
      <w:pPr>
        <w:spacing w:line="240" w:lineRule="auto"/>
        <w:contextualSpacing/>
      </w:pPr>
    </w:p>
    <w:p w:rsidR="00280654" w:rsidRDefault="00280654" w:rsidP="00280654">
      <w:pPr>
        <w:spacing w:line="240" w:lineRule="auto"/>
        <w:contextualSpacing/>
      </w:pPr>
      <w:r>
        <w:t>nii_1   -.0817438   .4393505    -0.19   0.858    -1.120643     .957155</w:t>
      </w:r>
    </w:p>
    <w:p w:rsidR="00280654" w:rsidRDefault="00280654" w:rsidP="00280654">
      <w:pPr>
        <w:spacing w:line="240" w:lineRule="auto"/>
        <w:contextualSpacing/>
      </w:pPr>
      <w:r>
        <w:t>nii_2    .9939447   .4324229     2.30   0.055    -.0285731    2.016462</w:t>
      </w:r>
    </w:p>
    <w:p w:rsidR="00280654" w:rsidRDefault="00280654" w:rsidP="00280654">
      <w:pPr>
        <w:spacing w:line="240" w:lineRule="auto"/>
        <w:contextualSpacing/>
      </w:pPr>
      <w:r>
        <w:t>nii_3     .179191   .2445231     0.73   0.487    -.3990143    .7573962</w:t>
      </w:r>
    </w:p>
    <w:p w:rsidR="00280654" w:rsidRDefault="00280654" w:rsidP="00280654">
      <w:pPr>
        <w:spacing w:line="240" w:lineRule="auto"/>
        <w:contextualSpacing/>
      </w:pPr>
      <w:r>
        <w:t>pca_vix_1     .000078   .0000211     3.70   0.008     .0000282    .0001279</w:t>
      </w:r>
    </w:p>
    <w:p w:rsidR="00280654" w:rsidRDefault="00280654" w:rsidP="00280654">
      <w:pPr>
        <w:spacing w:line="240" w:lineRule="auto"/>
        <w:contextualSpacing/>
      </w:pPr>
      <w:r>
        <w:t>_cons   -.0000979   .0000235    -4.16   0.004    -.0001535   -.0000422</w:t>
      </w:r>
    </w:p>
    <w:p w:rsidR="00280654" w:rsidRDefault="00280654" w:rsidP="00280654">
      <w:pPr>
        <w:spacing w:line="240" w:lineRule="auto"/>
        <w:contextualSpacing/>
      </w:pPr>
    </w:p>
    <w:p w:rsidR="00280654" w:rsidRDefault="00280654" w:rsidP="00280654">
      <w:pPr>
        <w:spacing w:line="240" w:lineRule="auto"/>
        <w:contextualSpacing/>
      </w:pPr>
    </w:p>
    <w:p w:rsidR="00280654" w:rsidRDefault="00280654" w:rsidP="00280654">
      <w:pPr>
        <w:spacing w:line="240" w:lineRule="auto"/>
        <w:contextualSpacing/>
      </w:pPr>
      <w:r>
        <w:t xml:space="preserve">. </w:t>
      </w:r>
      <w:proofErr w:type="spellStart"/>
      <w:proofErr w:type="gramStart"/>
      <w:r>
        <w:t>reg</w:t>
      </w:r>
      <w:proofErr w:type="spellEnd"/>
      <w:proofErr w:type="gramEnd"/>
      <w:r>
        <w:t xml:space="preserve"> </w:t>
      </w:r>
      <w:proofErr w:type="spellStart"/>
      <w:r>
        <w:t>nii</w:t>
      </w:r>
      <w:proofErr w:type="spellEnd"/>
      <w:r>
        <w:t xml:space="preserve"> nii_1 euro_area_gdp_1 jp_gdp_1 la_gdp_1, robust</w:t>
      </w:r>
    </w:p>
    <w:p w:rsidR="00280654" w:rsidRDefault="00280654" w:rsidP="00280654">
      <w:pPr>
        <w:spacing w:line="240" w:lineRule="auto"/>
        <w:contextualSpacing/>
      </w:pPr>
    </w:p>
    <w:p w:rsidR="00280654" w:rsidRDefault="00280654" w:rsidP="00280654">
      <w:pPr>
        <w:spacing w:line="240" w:lineRule="auto"/>
        <w:contextualSpacing/>
      </w:pPr>
      <w:r>
        <w:t xml:space="preserve">Linear regression                                      Number of </w:t>
      </w:r>
      <w:proofErr w:type="spellStart"/>
      <w:r>
        <w:t>obs</w:t>
      </w:r>
      <w:proofErr w:type="spellEnd"/>
      <w:r>
        <w:t xml:space="preserve"> =      14</w:t>
      </w:r>
    </w:p>
    <w:p w:rsidR="00280654" w:rsidRDefault="00280654" w:rsidP="00280654">
      <w:pPr>
        <w:spacing w:line="240" w:lineRule="auto"/>
        <w:contextualSpacing/>
      </w:pPr>
      <w:proofErr w:type="gramStart"/>
      <w:r>
        <w:t>F(</w:t>
      </w:r>
      <w:proofErr w:type="gramEnd"/>
      <w:r>
        <w:t xml:space="preserve">  4,     9) =    1.95</w:t>
      </w:r>
    </w:p>
    <w:p w:rsidR="00280654" w:rsidRDefault="00280654" w:rsidP="00280654">
      <w:pPr>
        <w:spacing w:line="240" w:lineRule="auto"/>
        <w:contextualSpacing/>
      </w:pPr>
      <w:proofErr w:type="spellStart"/>
      <w:r>
        <w:t>Prob</w:t>
      </w:r>
      <w:proofErr w:type="spellEnd"/>
      <w:r>
        <w:t xml:space="preserve"> &gt; F      </w:t>
      </w:r>
      <w:proofErr w:type="gramStart"/>
      <w:r>
        <w:t>=  0.1855</w:t>
      </w:r>
      <w:proofErr w:type="gramEnd"/>
    </w:p>
    <w:p w:rsidR="00280654" w:rsidRDefault="00280654" w:rsidP="00280654">
      <w:pPr>
        <w:spacing w:line="240" w:lineRule="auto"/>
        <w:contextualSpacing/>
      </w:pPr>
      <w:r>
        <w:t xml:space="preserve">R-squared     </w:t>
      </w:r>
      <w:proofErr w:type="gramStart"/>
      <w:r>
        <w:t>=  0.3195</w:t>
      </w:r>
      <w:proofErr w:type="gramEnd"/>
    </w:p>
    <w:p w:rsidR="00280654" w:rsidRDefault="00280654" w:rsidP="00280654">
      <w:pPr>
        <w:spacing w:line="240" w:lineRule="auto"/>
        <w:contextualSpacing/>
      </w:pPr>
      <w:r>
        <w:t xml:space="preserve">Root MSE      </w:t>
      </w:r>
      <w:proofErr w:type="gramStart"/>
      <w:r>
        <w:t>=  .</w:t>
      </w:r>
      <w:proofErr w:type="gramEnd"/>
      <w:r>
        <w:t>00019</w:t>
      </w:r>
    </w:p>
    <w:p w:rsidR="00280654" w:rsidRDefault="00280654" w:rsidP="00280654">
      <w:pPr>
        <w:spacing w:line="240" w:lineRule="auto"/>
        <w:contextualSpacing/>
      </w:pPr>
    </w:p>
    <w:p w:rsidR="00280654" w:rsidRDefault="00280654" w:rsidP="00280654">
      <w:pPr>
        <w:spacing w:line="240" w:lineRule="auto"/>
        <w:contextualSpacing/>
      </w:pPr>
    </w:p>
    <w:p w:rsidR="00280654" w:rsidRDefault="00280654" w:rsidP="00280654">
      <w:pPr>
        <w:spacing w:line="240" w:lineRule="auto"/>
        <w:contextualSpacing/>
      </w:pPr>
      <w:r>
        <w:t>Robust</w:t>
      </w:r>
    </w:p>
    <w:p w:rsidR="00280654" w:rsidRDefault="00280654" w:rsidP="00280654">
      <w:pPr>
        <w:spacing w:line="240" w:lineRule="auto"/>
        <w:contextualSpacing/>
      </w:pPr>
      <w:proofErr w:type="spellStart"/>
      <w:proofErr w:type="gramStart"/>
      <w:r>
        <w:t>nii</w:t>
      </w:r>
      <w:proofErr w:type="spellEnd"/>
      <w:proofErr w:type="gramEnd"/>
      <w:r>
        <w:t xml:space="preserve">       </w:t>
      </w:r>
      <w:proofErr w:type="spellStart"/>
      <w:r>
        <w:t>Coef</w:t>
      </w:r>
      <w:proofErr w:type="spellEnd"/>
      <w:r>
        <w:t xml:space="preserve">.   Std. Err.      </w:t>
      </w:r>
      <w:proofErr w:type="gramStart"/>
      <w:r>
        <w:t>t</w:t>
      </w:r>
      <w:proofErr w:type="gramEnd"/>
      <w:r>
        <w:t xml:space="preserve">    P&gt;t     [95% Conf. Interval]</w:t>
      </w:r>
    </w:p>
    <w:p w:rsidR="00280654" w:rsidRDefault="00280654" w:rsidP="00280654">
      <w:pPr>
        <w:spacing w:line="240" w:lineRule="auto"/>
        <w:contextualSpacing/>
      </w:pPr>
    </w:p>
    <w:p w:rsidR="00280654" w:rsidRDefault="00280654" w:rsidP="00280654">
      <w:pPr>
        <w:spacing w:line="240" w:lineRule="auto"/>
        <w:contextualSpacing/>
      </w:pPr>
      <w:r>
        <w:t>nii_1    .1182269   .0937911     1.26   0.239    -.0939433     .330397</w:t>
      </w:r>
    </w:p>
    <w:p w:rsidR="00280654" w:rsidRDefault="00280654" w:rsidP="00280654">
      <w:pPr>
        <w:spacing w:line="240" w:lineRule="auto"/>
        <w:contextualSpacing/>
      </w:pPr>
      <w:r>
        <w:t>euro_area_gdp_1    .0000273   .0000166     1.65   0.134    -.0000102    .0000648</w:t>
      </w:r>
    </w:p>
    <w:p w:rsidR="00280654" w:rsidRDefault="00280654" w:rsidP="00280654">
      <w:pPr>
        <w:spacing w:line="240" w:lineRule="auto"/>
        <w:contextualSpacing/>
      </w:pPr>
      <w:r>
        <w:t>jp_gdp_1   -2.33e-06   .0000228    -0.10   0.921    -.0000539    .0000492</w:t>
      </w:r>
    </w:p>
    <w:p w:rsidR="00280654" w:rsidRDefault="00280654" w:rsidP="00280654">
      <w:pPr>
        <w:spacing w:line="240" w:lineRule="auto"/>
        <w:contextualSpacing/>
      </w:pPr>
      <w:r>
        <w:t>la_gdp_1   -6.80e-06   .0000181    -0.38   0.716    -.0000477    .0000341</w:t>
      </w:r>
    </w:p>
    <w:p w:rsidR="00280654" w:rsidRDefault="00280654" w:rsidP="00280654">
      <w:pPr>
        <w:spacing w:line="240" w:lineRule="auto"/>
        <w:contextualSpacing/>
      </w:pPr>
      <w:r>
        <w:t>_cons    .0005669   .0001197     4.74   0.001     .0002962    .0008376</w:t>
      </w:r>
    </w:p>
    <w:p w:rsidR="00280654" w:rsidRDefault="00280654" w:rsidP="00280654">
      <w:pPr>
        <w:spacing w:line="240" w:lineRule="auto"/>
        <w:contextualSpacing/>
      </w:pPr>
    </w:p>
    <w:p w:rsidR="00280654" w:rsidRDefault="00280654" w:rsidP="00280654">
      <w:pPr>
        <w:spacing w:line="240" w:lineRule="auto"/>
        <w:contextualSpacing/>
      </w:pPr>
    </w:p>
    <w:p w:rsidR="00280654" w:rsidRDefault="00280654">
      <w:r>
        <w:br w:type="page"/>
      </w:r>
    </w:p>
    <w:p w:rsidR="00280654" w:rsidRDefault="00280654" w:rsidP="00280654">
      <w:pPr>
        <w:spacing w:line="240" w:lineRule="auto"/>
        <w:contextualSpacing/>
      </w:pPr>
      <w:r>
        <w:lastRenderedPageBreak/>
        <w:t xml:space="preserve">. </w:t>
      </w:r>
      <w:proofErr w:type="spellStart"/>
      <w:proofErr w:type="gramStart"/>
      <w:r>
        <w:t>reg</w:t>
      </w:r>
      <w:proofErr w:type="spellEnd"/>
      <w:proofErr w:type="gramEnd"/>
      <w:r>
        <w:t xml:space="preserve"> </w:t>
      </w:r>
      <w:proofErr w:type="spellStart"/>
      <w:r>
        <w:t>nii</w:t>
      </w:r>
      <w:proofErr w:type="spellEnd"/>
      <w:r>
        <w:t xml:space="preserve"> nii_1 usg</w:t>
      </w:r>
      <w:bookmarkStart w:id="0" w:name="_GoBack"/>
      <w:bookmarkEnd w:id="0"/>
      <w:r>
        <w:t>dp_1 usgdp_2 pca_us_hpi_1 pca_us_ipo_1 pca_us_mort_1 pca_us_ur_1, robust</w:t>
      </w:r>
    </w:p>
    <w:p w:rsidR="00280654" w:rsidRDefault="00280654" w:rsidP="00280654">
      <w:pPr>
        <w:spacing w:line="240" w:lineRule="auto"/>
        <w:contextualSpacing/>
      </w:pPr>
    </w:p>
    <w:p w:rsidR="00280654" w:rsidRDefault="00280654" w:rsidP="00280654">
      <w:pPr>
        <w:spacing w:line="240" w:lineRule="auto"/>
        <w:contextualSpacing/>
      </w:pPr>
      <w:r>
        <w:t xml:space="preserve">Linear regression                                      Number of </w:t>
      </w:r>
      <w:proofErr w:type="spellStart"/>
      <w:r>
        <w:t>obs</w:t>
      </w:r>
      <w:proofErr w:type="spellEnd"/>
      <w:r>
        <w:t xml:space="preserve"> =      14</w:t>
      </w:r>
    </w:p>
    <w:p w:rsidR="00280654" w:rsidRDefault="00280654" w:rsidP="00280654">
      <w:pPr>
        <w:spacing w:line="240" w:lineRule="auto"/>
        <w:contextualSpacing/>
      </w:pPr>
      <w:proofErr w:type="gramStart"/>
      <w:r>
        <w:t>F(</w:t>
      </w:r>
      <w:proofErr w:type="gramEnd"/>
      <w:r>
        <w:t xml:space="preserve">  7,     6) =    5.77</w:t>
      </w:r>
    </w:p>
    <w:p w:rsidR="00280654" w:rsidRDefault="00280654" w:rsidP="00280654">
      <w:pPr>
        <w:spacing w:line="240" w:lineRule="auto"/>
        <w:contextualSpacing/>
      </w:pPr>
      <w:proofErr w:type="spellStart"/>
      <w:r>
        <w:t>Prob</w:t>
      </w:r>
      <w:proofErr w:type="spellEnd"/>
      <w:r>
        <w:t xml:space="preserve"> &gt; F      </w:t>
      </w:r>
      <w:proofErr w:type="gramStart"/>
      <w:r>
        <w:t>=  0.0242</w:t>
      </w:r>
      <w:proofErr w:type="gramEnd"/>
    </w:p>
    <w:p w:rsidR="00280654" w:rsidRDefault="00280654" w:rsidP="00280654">
      <w:pPr>
        <w:spacing w:line="240" w:lineRule="auto"/>
        <w:contextualSpacing/>
      </w:pPr>
      <w:r>
        <w:t xml:space="preserve">R-squared     </w:t>
      </w:r>
      <w:proofErr w:type="gramStart"/>
      <w:r>
        <w:t>=  0.7511</w:t>
      </w:r>
      <w:proofErr w:type="gramEnd"/>
    </w:p>
    <w:p w:rsidR="00280654" w:rsidRDefault="00280654" w:rsidP="00280654">
      <w:pPr>
        <w:spacing w:line="240" w:lineRule="auto"/>
        <w:contextualSpacing/>
      </w:pPr>
      <w:r>
        <w:t xml:space="preserve">Root MSE      </w:t>
      </w:r>
      <w:proofErr w:type="gramStart"/>
      <w:r>
        <w:t>=  .</w:t>
      </w:r>
      <w:proofErr w:type="gramEnd"/>
      <w:r>
        <w:t>00014</w:t>
      </w:r>
    </w:p>
    <w:p w:rsidR="00280654" w:rsidRDefault="00280654" w:rsidP="00280654">
      <w:pPr>
        <w:spacing w:line="240" w:lineRule="auto"/>
        <w:contextualSpacing/>
      </w:pPr>
    </w:p>
    <w:p w:rsidR="00280654" w:rsidRDefault="00280654" w:rsidP="00280654">
      <w:pPr>
        <w:spacing w:line="240" w:lineRule="auto"/>
        <w:contextualSpacing/>
      </w:pPr>
    </w:p>
    <w:p w:rsidR="00280654" w:rsidRDefault="00280654" w:rsidP="00280654">
      <w:pPr>
        <w:spacing w:line="240" w:lineRule="auto"/>
        <w:contextualSpacing/>
      </w:pPr>
      <w:r>
        <w:t>Robust</w:t>
      </w:r>
    </w:p>
    <w:p w:rsidR="00280654" w:rsidRDefault="00280654" w:rsidP="00280654">
      <w:pPr>
        <w:spacing w:line="240" w:lineRule="auto"/>
        <w:contextualSpacing/>
      </w:pPr>
      <w:proofErr w:type="spellStart"/>
      <w:proofErr w:type="gramStart"/>
      <w:r>
        <w:t>nii</w:t>
      </w:r>
      <w:proofErr w:type="spellEnd"/>
      <w:proofErr w:type="gramEnd"/>
      <w:r>
        <w:t xml:space="preserve">       </w:t>
      </w:r>
      <w:proofErr w:type="spellStart"/>
      <w:r>
        <w:t>Coef</w:t>
      </w:r>
      <w:proofErr w:type="spellEnd"/>
      <w:r>
        <w:t xml:space="preserve">.   Std. Err.      </w:t>
      </w:r>
      <w:proofErr w:type="gramStart"/>
      <w:r>
        <w:t>t</w:t>
      </w:r>
      <w:proofErr w:type="gramEnd"/>
      <w:r>
        <w:t xml:space="preserve">    P&gt;t     [95% Conf. Interval]</w:t>
      </w:r>
    </w:p>
    <w:p w:rsidR="00280654" w:rsidRDefault="00280654" w:rsidP="00280654">
      <w:pPr>
        <w:spacing w:line="240" w:lineRule="auto"/>
        <w:contextualSpacing/>
      </w:pPr>
    </w:p>
    <w:p w:rsidR="00280654" w:rsidRDefault="00280654" w:rsidP="00280654">
      <w:pPr>
        <w:spacing w:line="240" w:lineRule="auto"/>
        <w:contextualSpacing/>
      </w:pPr>
      <w:r>
        <w:t>nii_1    .0991939    .032835     3.02   0.023     .0188496    .1795383</w:t>
      </w:r>
    </w:p>
    <w:p w:rsidR="00280654" w:rsidRDefault="00280654" w:rsidP="00280654">
      <w:pPr>
        <w:spacing w:line="240" w:lineRule="auto"/>
        <w:contextualSpacing/>
      </w:pPr>
      <w:proofErr w:type="gramStart"/>
      <w:r>
        <w:t>usgdp_1</w:t>
      </w:r>
      <w:proofErr w:type="gramEnd"/>
      <w:r>
        <w:t xml:space="preserve">    9.30e-07   .0000267     0.03   0.973    -.0000644    .0000663</w:t>
      </w:r>
    </w:p>
    <w:p w:rsidR="00280654" w:rsidRDefault="00280654" w:rsidP="00280654">
      <w:pPr>
        <w:spacing w:line="240" w:lineRule="auto"/>
        <w:contextualSpacing/>
      </w:pPr>
      <w:r>
        <w:t>usgdp_2    .0000422   .0000267     1.58   0.166    -.0000232    .0001076</w:t>
      </w:r>
    </w:p>
    <w:p w:rsidR="00280654" w:rsidRDefault="00280654" w:rsidP="00280654">
      <w:pPr>
        <w:spacing w:line="240" w:lineRule="auto"/>
        <w:contextualSpacing/>
      </w:pPr>
      <w:r>
        <w:t>pca_us_hpi_1    .0052347   .0040255     1.30   0.241    -.0046154    .0150848</w:t>
      </w:r>
    </w:p>
    <w:p w:rsidR="00280654" w:rsidRDefault="00280654" w:rsidP="00280654">
      <w:pPr>
        <w:spacing w:line="240" w:lineRule="auto"/>
        <w:contextualSpacing/>
      </w:pPr>
      <w:r>
        <w:t>pca_us_ipo_1    .0000333   .0000227     1.46   0.194    -.0000224    .0000889</w:t>
      </w:r>
    </w:p>
    <w:p w:rsidR="00280654" w:rsidRDefault="00280654" w:rsidP="00280654">
      <w:pPr>
        <w:spacing w:line="240" w:lineRule="auto"/>
        <w:contextualSpacing/>
      </w:pPr>
      <w:r>
        <w:t>pca_us_mort_1    -.000789   .0012333    -0.64   0.546    -.0038069    .0022288</w:t>
      </w:r>
    </w:p>
    <w:p w:rsidR="00280654" w:rsidRDefault="00280654" w:rsidP="00280654">
      <w:pPr>
        <w:spacing w:line="240" w:lineRule="auto"/>
        <w:contextualSpacing/>
      </w:pPr>
      <w:r>
        <w:t>pca_us_ur_1    .0008993   .0018264     0.49   0.640    -.0035697    .0053684</w:t>
      </w:r>
    </w:p>
    <w:p w:rsidR="00280654" w:rsidRDefault="00280654" w:rsidP="00280654">
      <w:pPr>
        <w:spacing w:line="240" w:lineRule="auto"/>
        <w:contextualSpacing/>
      </w:pPr>
      <w:r>
        <w:t>_cons    .0004647    .000098     4.74   0.003     .0002249    .0007046</w:t>
      </w:r>
    </w:p>
    <w:p w:rsidR="00043AD7" w:rsidRDefault="00043AD7" w:rsidP="00280654">
      <w:pPr>
        <w:spacing w:line="240" w:lineRule="auto"/>
        <w:contextualSpacing/>
      </w:pPr>
    </w:p>
    <w:p w:rsidR="00280654" w:rsidRDefault="00280654" w:rsidP="00280654">
      <w:pPr>
        <w:spacing w:line="240" w:lineRule="auto"/>
        <w:contextualSpacing/>
      </w:pPr>
    </w:p>
    <w:p w:rsidR="00280654" w:rsidRDefault="00280654" w:rsidP="00280654">
      <w:pPr>
        <w:spacing w:line="240" w:lineRule="auto"/>
        <w:contextualSpacing/>
      </w:pPr>
    </w:p>
    <w:p w:rsidR="00280654" w:rsidRDefault="00280654" w:rsidP="00280654">
      <w:pPr>
        <w:spacing w:line="240" w:lineRule="auto"/>
        <w:contextualSpacing/>
      </w:pPr>
      <w:r>
        <w:t xml:space="preserve">. </w:t>
      </w:r>
      <w:proofErr w:type="spellStart"/>
      <w:proofErr w:type="gramStart"/>
      <w:r>
        <w:t>reg</w:t>
      </w:r>
      <w:proofErr w:type="spellEnd"/>
      <w:proofErr w:type="gramEnd"/>
      <w:r>
        <w:t xml:space="preserve"> </w:t>
      </w:r>
      <w:proofErr w:type="spellStart"/>
      <w:r>
        <w:t>nii</w:t>
      </w:r>
      <w:proofErr w:type="spellEnd"/>
      <w:r>
        <w:t xml:space="preserve"> nii_1 pca_us_hpi_1</w:t>
      </w:r>
      <w:r>
        <w:tab/>
        <w:t>pca_us_ur_1</w:t>
      </w:r>
      <w:r>
        <w:tab/>
        <w:t>euro_area_gdp_1 jp_gdp_1, robust</w:t>
      </w:r>
    </w:p>
    <w:p w:rsidR="00280654" w:rsidRDefault="00280654" w:rsidP="00280654">
      <w:pPr>
        <w:spacing w:line="240" w:lineRule="auto"/>
        <w:contextualSpacing/>
      </w:pPr>
    </w:p>
    <w:p w:rsidR="00280654" w:rsidRDefault="00280654" w:rsidP="00280654">
      <w:pPr>
        <w:spacing w:line="240" w:lineRule="auto"/>
        <w:contextualSpacing/>
      </w:pPr>
      <w:r>
        <w:t>Linear regression</w:t>
      </w:r>
      <w:r>
        <w:tab/>
      </w:r>
      <w:r>
        <w:tab/>
        <w:t xml:space="preserve">Number of </w:t>
      </w:r>
      <w:proofErr w:type="spellStart"/>
      <w:r>
        <w:t>obs</w:t>
      </w:r>
      <w:proofErr w:type="spellEnd"/>
      <w:r>
        <w:t xml:space="preserve"> =      14</w:t>
      </w:r>
    </w:p>
    <w:p w:rsidR="00280654" w:rsidRDefault="00280654" w:rsidP="00280654">
      <w:pPr>
        <w:spacing w:line="240" w:lineRule="auto"/>
        <w:contextualSpacing/>
      </w:pPr>
      <w:r>
        <w:tab/>
      </w:r>
      <w:r>
        <w:tab/>
      </w:r>
      <w:proofErr w:type="gramStart"/>
      <w:r>
        <w:t>F(</w:t>
      </w:r>
      <w:proofErr w:type="gramEnd"/>
      <w:r>
        <w:t xml:space="preserve">  5,     8) =    9.39</w:t>
      </w:r>
    </w:p>
    <w:p w:rsidR="00280654" w:rsidRDefault="00280654" w:rsidP="00280654">
      <w:pPr>
        <w:spacing w:line="240" w:lineRule="auto"/>
        <w:contextualSpacing/>
      </w:pPr>
      <w:r>
        <w:tab/>
      </w:r>
      <w:r>
        <w:tab/>
      </w:r>
      <w:proofErr w:type="spellStart"/>
      <w:r>
        <w:t>Prob</w:t>
      </w:r>
      <w:proofErr w:type="spellEnd"/>
      <w:r>
        <w:t xml:space="preserve"> &gt; F      </w:t>
      </w:r>
      <w:proofErr w:type="gramStart"/>
      <w:r>
        <w:t>=  0.0034</w:t>
      </w:r>
      <w:proofErr w:type="gramEnd"/>
    </w:p>
    <w:p w:rsidR="00280654" w:rsidRDefault="00280654" w:rsidP="00280654">
      <w:pPr>
        <w:spacing w:line="240" w:lineRule="auto"/>
        <w:contextualSpacing/>
      </w:pPr>
      <w:r>
        <w:tab/>
      </w:r>
      <w:r>
        <w:tab/>
        <w:t xml:space="preserve">R-squared     </w:t>
      </w:r>
      <w:proofErr w:type="gramStart"/>
      <w:r>
        <w:t>=  0.6438</w:t>
      </w:r>
      <w:proofErr w:type="gramEnd"/>
    </w:p>
    <w:p w:rsidR="00280654" w:rsidRDefault="00280654" w:rsidP="00280654">
      <w:pPr>
        <w:spacing w:line="240" w:lineRule="auto"/>
        <w:contextualSpacing/>
      </w:pPr>
      <w:r>
        <w:tab/>
      </w:r>
      <w:r>
        <w:tab/>
        <w:t xml:space="preserve">Root MSE      </w:t>
      </w:r>
      <w:proofErr w:type="gramStart"/>
      <w:r>
        <w:t>=  .</w:t>
      </w:r>
      <w:proofErr w:type="gramEnd"/>
      <w:r>
        <w:t>00015</w:t>
      </w:r>
    </w:p>
    <w:p w:rsidR="00280654" w:rsidRDefault="00280654" w:rsidP="00280654">
      <w:pPr>
        <w:spacing w:line="240" w:lineRule="auto"/>
        <w:contextualSpacing/>
      </w:pPr>
    </w:p>
    <w:p w:rsidR="00280654" w:rsidRDefault="00280654" w:rsidP="00280654">
      <w:pPr>
        <w:spacing w:line="240" w:lineRule="auto"/>
        <w:contextualSpacing/>
      </w:pPr>
      <w:r>
        <w:tab/>
      </w:r>
      <w:r>
        <w:tab/>
      </w:r>
    </w:p>
    <w:p w:rsidR="00280654" w:rsidRDefault="00280654" w:rsidP="00280654">
      <w:pPr>
        <w:spacing w:line="240" w:lineRule="auto"/>
        <w:contextualSpacing/>
      </w:pPr>
      <w:r>
        <w:tab/>
        <w:t>Robust</w:t>
      </w:r>
    </w:p>
    <w:p w:rsidR="00280654" w:rsidRDefault="00280654" w:rsidP="00280654">
      <w:pPr>
        <w:spacing w:line="240" w:lineRule="auto"/>
        <w:contextualSpacing/>
      </w:pPr>
      <w:proofErr w:type="spellStart"/>
      <w:proofErr w:type="gramStart"/>
      <w:r>
        <w:t>nii</w:t>
      </w:r>
      <w:proofErr w:type="spellEnd"/>
      <w:proofErr w:type="gramEnd"/>
      <w:r>
        <w:t xml:space="preserve">       </w:t>
      </w:r>
      <w:proofErr w:type="spellStart"/>
      <w:r>
        <w:t>Coef</w:t>
      </w:r>
      <w:proofErr w:type="spellEnd"/>
      <w:r>
        <w:t>.</w:t>
      </w:r>
      <w:r>
        <w:tab/>
        <w:t>Std. Err.</w:t>
      </w:r>
      <w:r>
        <w:tab/>
      </w:r>
      <w:proofErr w:type="gramStart"/>
      <w:r>
        <w:t>t</w:t>
      </w:r>
      <w:proofErr w:type="gramEnd"/>
      <w:r>
        <w:t xml:space="preserve">    P&gt;t     [95% Conf. Interval]</w:t>
      </w:r>
    </w:p>
    <w:p w:rsidR="00280654" w:rsidRDefault="00280654" w:rsidP="00280654">
      <w:pPr>
        <w:spacing w:line="240" w:lineRule="auto"/>
        <w:contextualSpacing/>
      </w:pPr>
      <w:r>
        <w:tab/>
      </w:r>
      <w:r>
        <w:tab/>
      </w:r>
    </w:p>
    <w:p w:rsidR="00280654" w:rsidRDefault="00280654" w:rsidP="00280654">
      <w:pPr>
        <w:spacing w:line="240" w:lineRule="auto"/>
        <w:contextualSpacing/>
      </w:pPr>
      <w:r>
        <w:t>nii_1    .1276947</w:t>
      </w:r>
      <w:r>
        <w:tab/>
        <w:t>.0420474</w:t>
      </w:r>
      <w:r>
        <w:tab/>
        <w:t>3.04   0.016     .0307333    .2246562</w:t>
      </w:r>
    </w:p>
    <w:p w:rsidR="00280654" w:rsidRDefault="00280654" w:rsidP="00280654">
      <w:pPr>
        <w:spacing w:line="240" w:lineRule="auto"/>
        <w:contextualSpacing/>
      </w:pPr>
      <w:r>
        <w:t>pca_us_hpi_1    .0055503</w:t>
      </w:r>
      <w:r>
        <w:tab/>
        <w:t>.0017724</w:t>
      </w:r>
      <w:r>
        <w:tab/>
        <w:t>3.13   0.014     .0014631    .0096376</w:t>
      </w:r>
    </w:p>
    <w:p w:rsidR="00280654" w:rsidRDefault="00280654" w:rsidP="00280654">
      <w:pPr>
        <w:spacing w:line="240" w:lineRule="auto"/>
        <w:contextualSpacing/>
      </w:pPr>
      <w:r>
        <w:t>pca_us_ur_1    .0008545</w:t>
      </w:r>
      <w:r>
        <w:tab/>
        <w:t>.0012718</w:t>
      </w:r>
      <w:r>
        <w:tab/>
        <w:t>0.67   0.521    -.0020781    .0037872</w:t>
      </w:r>
    </w:p>
    <w:p w:rsidR="00280654" w:rsidRDefault="00280654" w:rsidP="00280654">
      <w:pPr>
        <w:spacing w:line="240" w:lineRule="auto"/>
        <w:contextualSpacing/>
      </w:pPr>
      <w:r>
        <w:t>euro_area_gdp_1    .0000149</w:t>
      </w:r>
      <w:r>
        <w:tab/>
        <w:t>.000028</w:t>
      </w:r>
      <w:r>
        <w:tab/>
        <w:t>0.53   0.608    -.0000496    .0000795</w:t>
      </w:r>
    </w:p>
    <w:p w:rsidR="00280654" w:rsidRDefault="00280654" w:rsidP="00280654">
      <w:pPr>
        <w:spacing w:line="240" w:lineRule="auto"/>
        <w:contextualSpacing/>
      </w:pPr>
      <w:r>
        <w:t>jp_gdp_1   -8.86e-06</w:t>
      </w:r>
      <w:r>
        <w:tab/>
        <w:t>8.08e-06</w:t>
      </w:r>
      <w:r>
        <w:tab/>
        <w:t>-1.10   0.305    -.0000275    9.78e-06</w:t>
      </w:r>
    </w:p>
    <w:p w:rsidR="00280654" w:rsidRDefault="00280654" w:rsidP="00280654">
      <w:pPr>
        <w:spacing w:line="240" w:lineRule="auto"/>
        <w:contextualSpacing/>
      </w:pPr>
      <w:r>
        <w:t>_cons    .0005376</w:t>
      </w:r>
      <w:r>
        <w:tab/>
        <w:t>.0001032</w:t>
      </w:r>
      <w:r>
        <w:tab/>
        <w:t>5.21   0.001     .0002997    .0007755</w:t>
      </w:r>
    </w:p>
    <w:p w:rsidR="00280654" w:rsidRDefault="00280654" w:rsidP="00280654">
      <w:pPr>
        <w:spacing w:line="240" w:lineRule="auto"/>
        <w:contextualSpacing/>
      </w:pPr>
      <w:r>
        <w:tab/>
      </w:r>
      <w:r>
        <w:tab/>
      </w:r>
    </w:p>
    <w:sectPr w:rsidR="0028065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0189" w:rsidRDefault="00E10189" w:rsidP="00E10189">
      <w:pPr>
        <w:spacing w:after="0" w:line="240" w:lineRule="auto"/>
      </w:pPr>
      <w:r>
        <w:separator/>
      </w:r>
    </w:p>
  </w:endnote>
  <w:endnote w:type="continuationSeparator" w:id="0">
    <w:p w:rsidR="00E10189" w:rsidRDefault="00E10189" w:rsidP="00E101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0189" w:rsidRDefault="00E10189" w:rsidP="00E10189">
      <w:pPr>
        <w:spacing w:after="0" w:line="240" w:lineRule="auto"/>
      </w:pPr>
      <w:r>
        <w:separator/>
      </w:r>
    </w:p>
  </w:footnote>
  <w:footnote w:type="continuationSeparator" w:id="0">
    <w:p w:rsidR="00E10189" w:rsidRDefault="00E10189" w:rsidP="00E101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0189" w:rsidRDefault="00E10189">
    <w:pPr>
      <w:pStyle w:val="Header"/>
    </w:pPr>
    <w:r>
      <w:t>20 PERCENT SAMPLE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654"/>
    <w:rsid w:val="000253D2"/>
    <w:rsid w:val="00043AD7"/>
    <w:rsid w:val="00280654"/>
    <w:rsid w:val="0098738B"/>
    <w:rsid w:val="00BF1D2B"/>
    <w:rsid w:val="00E10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01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0189"/>
  </w:style>
  <w:style w:type="paragraph" w:styleId="Footer">
    <w:name w:val="footer"/>
    <w:basedOn w:val="Normal"/>
    <w:link w:val="FooterChar"/>
    <w:uiPriority w:val="99"/>
    <w:unhideWhenUsed/>
    <w:rsid w:val="00E101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018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01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0189"/>
  </w:style>
  <w:style w:type="paragraph" w:styleId="Footer">
    <w:name w:val="footer"/>
    <w:basedOn w:val="Normal"/>
    <w:link w:val="FooterChar"/>
    <w:uiPriority w:val="99"/>
    <w:unhideWhenUsed/>
    <w:rsid w:val="00E101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01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E7F52E7C</Template>
  <TotalTime>3</TotalTime>
  <Pages>5</Pages>
  <Words>1254</Words>
  <Characters>7148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Rachel E Boenigk</dc:creator>
  <cp:lastModifiedBy>Rachel E Boenigk</cp:lastModifiedBy>
  <cp:revision>2</cp:revision>
  <cp:lastPrinted>2013-08-27T12:38:00Z</cp:lastPrinted>
  <dcterms:created xsi:type="dcterms:W3CDTF">2013-08-27T12:32:00Z</dcterms:created>
  <dcterms:modified xsi:type="dcterms:W3CDTF">2013-08-27T13:35:00Z</dcterms:modified>
</cp:coreProperties>
</file>